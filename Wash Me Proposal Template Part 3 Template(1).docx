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6654775"/>
        <w:docPartObj>
          <w:docPartGallery w:val="Cover Pages"/>
          <w:docPartUnique/>
        </w:docPartObj>
      </w:sdtPr>
      <w:sdtEndPr>
        <w:rPr>
          <w:rFonts w:ascii="Avenir Next LT Pro" w:hAnsi="Avenir Next LT Pro"/>
          <w:color w:val="0291BE"/>
        </w:rPr>
      </w:sdtEndPr>
      <w:sdtContent>
        <w:p w14:paraId="4F79F29A" w14:textId="40E3AAFA" w:rsidR="00FF7130" w:rsidRPr="00CD7294" w:rsidRDefault="0076598D" w:rsidP="00CD7294">
          <w:r w:rsidRPr="00CD7294">
            <w:rPr>
              <w:noProof/>
            </w:rPr>
            <w:drawing>
              <wp:anchor distT="0" distB="0" distL="114300" distR="114300" simplePos="0" relativeHeight="251658240" behindDoc="0" locked="0" layoutInCell="1" allowOverlap="1" wp14:anchorId="7923071E" wp14:editId="301B2B5B">
                <wp:simplePos x="0" y="0"/>
                <wp:positionH relativeFrom="page">
                  <wp:posOffset>914400</wp:posOffset>
                </wp:positionH>
                <wp:positionV relativeFrom="page">
                  <wp:posOffset>-22860</wp:posOffset>
                </wp:positionV>
                <wp:extent cx="5943600" cy="3961765"/>
                <wp:effectExtent l="0" t="0" r="0" b="635"/>
                <wp:wrapTopAndBottom/>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from-rawpixel-id-636925-jpeg.jpg"/>
                        <pic:cNvPicPr/>
                      </pic:nvPicPr>
                      <pic:blipFill>
                        <a:blip r:embed="rId8" cstate="print">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943600" cy="3961765"/>
                        </a:xfrm>
                        <a:prstGeom prst="rect">
                          <a:avLst/>
                        </a:prstGeom>
                      </pic:spPr>
                    </pic:pic>
                  </a:graphicData>
                </a:graphic>
              </wp:anchor>
            </w:drawing>
          </w:r>
          <w:r w:rsidR="00FF7130" w:rsidRPr="00CD7294">
            <w:rPr>
              <w:noProof/>
            </w:rPr>
            <mc:AlternateContent>
              <mc:Choice Requires="wps">
                <w:drawing>
                  <wp:anchor distT="0" distB="0" distL="114300" distR="114300" simplePos="0" relativeHeight="251657216" behindDoc="0" locked="0" layoutInCell="1" allowOverlap="1" wp14:anchorId="4BDBE77A" wp14:editId="1D5AFE6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3DDCD" w14:textId="058ADE02" w:rsidR="00FF7130" w:rsidRPr="00396881" w:rsidRDefault="008129AE">
                                <w:pPr>
                                  <w:jc w:val="right"/>
                                  <w:rPr>
                                    <w:color w:val="0070C0"/>
                                    <w:sz w:val="64"/>
                                    <w:szCs w:val="64"/>
                                  </w:rPr>
                                </w:pPr>
                                <w:sdt>
                                  <w:sdtPr>
                                    <w:rPr>
                                      <w:caps/>
                                      <w:color w:val="0291BE"/>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7130" w:rsidRPr="0076598D">
                                      <w:rPr>
                                        <w:caps/>
                                        <w:color w:val="0291BE"/>
                                        <w:sz w:val="64"/>
                                        <w:szCs w:val="64"/>
                                      </w:rPr>
                                      <w:t>Wash Me App Project Proposal</w:t>
                                    </w:r>
                                  </w:sdtContent>
                                </w:sdt>
                              </w:p>
                              <w:sdt>
                                <w:sdtPr>
                                  <w:rPr>
                                    <w:color w:val="31CCFD"/>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910B58" w14:textId="729BC14A" w:rsidR="00FF7130" w:rsidRPr="0076598D" w:rsidRDefault="00FF7130">
                                    <w:pPr>
                                      <w:jc w:val="right"/>
                                      <w:rPr>
                                        <w:smallCaps/>
                                        <w:color w:val="31CCFD"/>
                                        <w:sz w:val="36"/>
                                        <w:szCs w:val="36"/>
                                      </w:rPr>
                                    </w:pPr>
                                    <w:r w:rsidRPr="0076598D">
                                      <w:rPr>
                                        <w:color w:val="31CCFD"/>
                                        <w:sz w:val="36"/>
                                        <w:szCs w:val="36"/>
                                      </w:rPr>
                                      <w:t xml:space="preserve">Part </w:t>
                                    </w:r>
                                    <w:r w:rsidR="00D54DEC">
                                      <w:rPr>
                                        <w:color w:val="31CCFD"/>
                                        <w:sz w:val="36"/>
                                        <w:szCs w:val="36"/>
                                      </w:rPr>
                                      <w:t>T</w:t>
                                    </w:r>
                                    <w:r w:rsidR="008631CB">
                                      <w:rPr>
                                        <w:color w:val="31CCFD"/>
                                        <w:sz w:val="36"/>
                                        <w:szCs w:val="36"/>
                                      </w:rPr>
                                      <w:t>hree</w:t>
                                    </w:r>
                                    <w:r w:rsidR="0076598D" w:rsidRPr="0076598D">
                                      <w:rPr>
                                        <w:color w:val="31CCFD"/>
                                        <w:sz w:val="36"/>
                                        <w:szCs w:val="36"/>
                                      </w:rPr>
                                      <w:t>: D</w:t>
                                    </w:r>
                                    <w:r w:rsidR="00D54DEC">
                                      <w:rPr>
                                        <w:color w:val="31CCFD"/>
                                        <w:sz w:val="36"/>
                                        <w:szCs w:val="36"/>
                                      </w:rPr>
                                      <w:t>e</w:t>
                                    </w:r>
                                    <w:r w:rsidR="008631CB">
                                      <w:rPr>
                                        <w:color w:val="31CCFD"/>
                                        <w:sz w:val="36"/>
                                        <w:szCs w:val="36"/>
                                      </w:rPr>
                                      <w:t>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DBE77A" id="_x0000_t202" coordsize="21600,21600" o:spt="202" path="m,l,21600r21600,l21600,xe">
                    <v:stroke joinstyle="miter"/>
                    <v:path gradientshapeok="t" o:connecttype="rect"/>
                  </v:shapetype>
                  <v:shape id="Text Box 154" o:spid="_x0000_s1026" type="#_x0000_t202" style="position:absolute;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DF3DDCD" w14:textId="058ADE02" w:rsidR="00FF7130" w:rsidRPr="00396881" w:rsidRDefault="003324B2">
                          <w:pPr>
                            <w:jc w:val="right"/>
                            <w:rPr>
                              <w:color w:val="0070C0"/>
                              <w:sz w:val="64"/>
                              <w:szCs w:val="64"/>
                            </w:rPr>
                          </w:pPr>
                          <w:sdt>
                            <w:sdtPr>
                              <w:rPr>
                                <w:caps/>
                                <w:color w:val="0291BE"/>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7130" w:rsidRPr="0076598D">
                                <w:rPr>
                                  <w:caps/>
                                  <w:color w:val="0291BE"/>
                                  <w:sz w:val="64"/>
                                  <w:szCs w:val="64"/>
                                </w:rPr>
                                <w:t>Wash Me App Project Proposal</w:t>
                              </w:r>
                            </w:sdtContent>
                          </w:sdt>
                        </w:p>
                        <w:sdt>
                          <w:sdtPr>
                            <w:rPr>
                              <w:color w:val="31CCFD"/>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910B58" w14:textId="729BC14A" w:rsidR="00FF7130" w:rsidRPr="0076598D" w:rsidRDefault="00FF7130">
                              <w:pPr>
                                <w:jc w:val="right"/>
                                <w:rPr>
                                  <w:smallCaps/>
                                  <w:color w:val="31CCFD"/>
                                  <w:sz w:val="36"/>
                                  <w:szCs w:val="36"/>
                                </w:rPr>
                              </w:pPr>
                              <w:r w:rsidRPr="0076598D">
                                <w:rPr>
                                  <w:color w:val="31CCFD"/>
                                  <w:sz w:val="36"/>
                                  <w:szCs w:val="36"/>
                                </w:rPr>
                                <w:t xml:space="preserve">Part </w:t>
                              </w:r>
                              <w:r w:rsidR="00D54DEC">
                                <w:rPr>
                                  <w:color w:val="31CCFD"/>
                                  <w:sz w:val="36"/>
                                  <w:szCs w:val="36"/>
                                </w:rPr>
                                <w:t>T</w:t>
                              </w:r>
                              <w:r w:rsidR="008631CB">
                                <w:rPr>
                                  <w:color w:val="31CCFD"/>
                                  <w:sz w:val="36"/>
                                  <w:szCs w:val="36"/>
                                </w:rPr>
                                <w:t>hree</w:t>
                              </w:r>
                              <w:r w:rsidR="0076598D" w:rsidRPr="0076598D">
                                <w:rPr>
                                  <w:color w:val="31CCFD"/>
                                  <w:sz w:val="36"/>
                                  <w:szCs w:val="36"/>
                                </w:rPr>
                                <w:t>: D</w:t>
                              </w:r>
                              <w:r w:rsidR="00D54DEC">
                                <w:rPr>
                                  <w:color w:val="31CCFD"/>
                                  <w:sz w:val="36"/>
                                  <w:szCs w:val="36"/>
                                </w:rPr>
                                <w:t>e</w:t>
                              </w:r>
                              <w:r w:rsidR="008631CB">
                                <w:rPr>
                                  <w:color w:val="31CCFD"/>
                                  <w:sz w:val="36"/>
                                  <w:szCs w:val="36"/>
                                </w:rPr>
                                <w:t>sign</w:t>
                              </w:r>
                            </w:p>
                          </w:sdtContent>
                        </w:sdt>
                      </w:txbxContent>
                    </v:textbox>
                    <w10:wrap type="square" anchorx="page" anchory="page"/>
                  </v:shape>
                </w:pict>
              </mc:Fallback>
            </mc:AlternateContent>
          </w:r>
        </w:p>
        <w:p w14:paraId="03A18427" w14:textId="756EE0B8" w:rsidR="00FF7130" w:rsidRPr="004A0E30" w:rsidRDefault="00CD7294" w:rsidP="00CD7294">
          <w:pPr>
            <w:rPr>
              <w:rFonts w:ascii="Avenir Next LT Pro" w:hAnsi="Avenir Next LT Pro"/>
              <w:color w:val="0291BE"/>
            </w:rPr>
          </w:pPr>
          <w:r w:rsidRPr="004A0E30">
            <w:rPr>
              <w:rFonts w:ascii="Avenir Next LT Pro" w:hAnsi="Avenir Next LT Pro"/>
              <w:color w:val="0291BE"/>
            </w:rPr>
            <w:t>Team members</w:t>
          </w:r>
        </w:p>
      </w:sdtContent>
    </w:sdt>
    <w:p w14:paraId="1E65EBA8" w14:textId="7800911A" w:rsidR="004A0E30" w:rsidRPr="004A0E30" w:rsidRDefault="004A0E30" w:rsidP="004A0E30">
      <w:pPr>
        <w:rPr>
          <w:rStyle w:val="SubtleEmphasis"/>
        </w:rPr>
      </w:pPr>
      <w:r w:rsidRPr="004A0E30">
        <w:rPr>
          <w:rStyle w:val="SubtleEmphasis"/>
        </w:rPr>
        <w:t>Add your names here</w:t>
      </w:r>
      <w:r>
        <w:rPr>
          <w:rStyle w:val="SubtleEmphasis"/>
        </w:rPr>
        <w:t xml:space="preserve"> as a list</w:t>
      </w:r>
    </w:p>
    <w:p w14:paraId="0D595362" w14:textId="1834030E" w:rsidR="00CD7294" w:rsidRDefault="00CD7294" w:rsidP="0076598D">
      <w:pPr>
        <w:pStyle w:val="Title"/>
        <w:pBdr>
          <w:bottom w:val="single" w:sz="4" w:space="1" w:color="0291BE"/>
        </w:pBdr>
        <w:rPr>
          <w:color w:val="0291BE"/>
        </w:rPr>
      </w:pPr>
      <w:r>
        <w:rPr>
          <w:color w:val="0291BE"/>
        </w:rPr>
        <w:br w:type="page"/>
      </w:r>
    </w:p>
    <w:p w14:paraId="49E5F7B8" w14:textId="33392C58" w:rsidR="0025008C" w:rsidRPr="0076598D" w:rsidRDefault="00D54DEC" w:rsidP="0076598D">
      <w:pPr>
        <w:pStyle w:val="Title"/>
        <w:pBdr>
          <w:bottom w:val="single" w:sz="4" w:space="1" w:color="0291BE"/>
        </w:pBdr>
        <w:rPr>
          <w:color w:val="0291BE"/>
        </w:rPr>
      </w:pPr>
      <w:r>
        <w:rPr>
          <w:i/>
          <w:iCs/>
          <w:noProof/>
          <w:color w:val="764673" w:themeColor="accent6" w:themeShade="BF"/>
        </w:rPr>
        <w:lastRenderedPageBreak/>
        <mc:AlternateContent>
          <mc:Choice Requires="wps">
            <w:drawing>
              <wp:anchor distT="0" distB="0" distL="114300" distR="114300" simplePos="0" relativeHeight="251659264" behindDoc="0" locked="0" layoutInCell="1" allowOverlap="1" wp14:anchorId="6CA9FA87" wp14:editId="46DD8B2E">
                <wp:simplePos x="0" y="0"/>
                <wp:positionH relativeFrom="page">
                  <wp:posOffset>4572000</wp:posOffset>
                </wp:positionH>
                <wp:positionV relativeFrom="page">
                  <wp:posOffset>1046136</wp:posOffset>
                </wp:positionV>
                <wp:extent cx="3061141" cy="828675"/>
                <wp:effectExtent l="533400" t="0" r="6350" b="295275"/>
                <wp:wrapNone/>
                <wp:docPr id="1" name="Speech Bubble: Oval 1"/>
                <wp:cNvGraphicFramePr/>
                <a:graphic xmlns:a="http://schemas.openxmlformats.org/drawingml/2006/main">
                  <a:graphicData uri="http://schemas.microsoft.com/office/word/2010/wordprocessingShape">
                    <wps:wsp>
                      <wps:cNvSpPr/>
                      <wps:spPr>
                        <a:xfrm>
                          <a:off x="0" y="0"/>
                          <a:ext cx="3061141" cy="828675"/>
                        </a:xfrm>
                        <a:prstGeom prst="wedgeEllipseCallout">
                          <a:avLst>
                            <a:gd name="adj1" fmla="val -67167"/>
                            <a:gd name="adj2" fmla="val 84008"/>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C30E0D" w14:textId="19020EE1" w:rsidR="00D54DEC" w:rsidRPr="00D54DEC" w:rsidRDefault="00D54DEC" w:rsidP="00D54DEC">
                            <w:pPr>
                              <w:jc w:val="center"/>
                              <w:rPr>
                                <w:i/>
                                <w:iCs/>
                                <w:color w:val="4F2F4D" w:themeColor="accent6" w:themeShade="80"/>
                              </w:rPr>
                            </w:pPr>
                            <w:r>
                              <w:rPr>
                                <w:i/>
                                <w:iCs/>
                                <w:color w:val="4F2F4D" w:themeColor="accent6" w:themeShade="80"/>
                              </w:rPr>
                              <w:t>&lt;&lt;</w:t>
                            </w:r>
                            <w:r w:rsidRPr="00D54DEC">
                              <w:rPr>
                                <w:i/>
                                <w:iCs/>
                                <w:color w:val="4F2F4D" w:themeColor="accent6" w:themeShade="80"/>
                              </w:rPr>
                              <w:t xml:space="preserve">Copy/paste </w:t>
                            </w:r>
                            <w:r w:rsidR="00A920CF">
                              <w:rPr>
                                <w:i/>
                                <w:iCs/>
                                <w:color w:val="4F2F4D" w:themeColor="accent6" w:themeShade="80"/>
                              </w:rPr>
                              <w:t>from</w:t>
                            </w:r>
                            <w:r w:rsidRPr="00D54DEC">
                              <w:rPr>
                                <w:i/>
                                <w:iCs/>
                                <w:color w:val="4F2F4D" w:themeColor="accent6" w:themeShade="80"/>
                              </w:rPr>
                              <w:t xml:space="preserve"> Part 1 content in th</w:t>
                            </w:r>
                            <w:r>
                              <w:rPr>
                                <w:i/>
                                <w:iCs/>
                                <w:color w:val="4F2F4D" w:themeColor="accent6" w:themeShade="80"/>
                              </w:rPr>
                              <w:t>ese</w:t>
                            </w:r>
                            <w:r w:rsidRPr="00D54DEC">
                              <w:rPr>
                                <w:i/>
                                <w:iCs/>
                                <w:color w:val="4F2F4D" w:themeColor="accent6" w:themeShade="80"/>
                              </w:rPr>
                              <w:t xml:space="preserve"> section</w:t>
                            </w:r>
                            <w:r>
                              <w:rPr>
                                <w:i/>
                                <w:iCs/>
                                <w:color w:val="4F2F4D" w:themeColor="accent6" w:themeShade="80"/>
                              </w:rPr>
                              <w:t>s&gt;&gt;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A9FA8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 o:spid="_x0000_s1027" type="#_x0000_t63" style="position:absolute;margin-left:5in;margin-top:82.35pt;width:241.05pt;height:65.25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" adj="-3708,28946" fillcolor="#ebdeeb [665]" stroked="f" strokeweight="1.5pt">
                <v:stroke endcap="round"/>
                <v:textbox>
                  <w:txbxContent>
                    <w:p w14:paraId="71C30E0D" w14:textId="19020EE1" w:rsidR="00D54DEC" w:rsidRPr="00D54DEC" w:rsidRDefault="00D54DEC" w:rsidP="00D54DEC">
                      <w:pPr>
                        <w:jc w:val="center"/>
                        <w:rPr>
                          <w:i/>
                          <w:iCs/>
                          <w:color w:val="4F2F4D" w:themeColor="accent6" w:themeShade="80"/>
                        </w:rPr>
                      </w:pPr>
                      <w:r>
                        <w:rPr>
                          <w:i/>
                          <w:iCs/>
                          <w:color w:val="4F2F4D" w:themeColor="accent6" w:themeShade="80"/>
                        </w:rPr>
                        <w:t>&lt;&lt;</w:t>
                      </w:r>
                      <w:r w:rsidRPr="00D54DEC">
                        <w:rPr>
                          <w:i/>
                          <w:iCs/>
                          <w:color w:val="4F2F4D" w:themeColor="accent6" w:themeShade="80"/>
                        </w:rPr>
                        <w:t xml:space="preserve">Copy/paste </w:t>
                      </w:r>
                      <w:r w:rsidR="00A920CF">
                        <w:rPr>
                          <w:i/>
                          <w:iCs/>
                          <w:color w:val="4F2F4D" w:themeColor="accent6" w:themeShade="80"/>
                        </w:rPr>
                        <w:t>from</w:t>
                      </w:r>
                      <w:r w:rsidRPr="00D54DEC">
                        <w:rPr>
                          <w:i/>
                          <w:iCs/>
                          <w:color w:val="4F2F4D" w:themeColor="accent6" w:themeShade="80"/>
                        </w:rPr>
                        <w:t xml:space="preserve"> Part 1 content in th</w:t>
                      </w:r>
                      <w:r>
                        <w:rPr>
                          <w:i/>
                          <w:iCs/>
                          <w:color w:val="4F2F4D" w:themeColor="accent6" w:themeShade="80"/>
                        </w:rPr>
                        <w:t>ese</w:t>
                      </w:r>
                      <w:r w:rsidRPr="00D54DEC">
                        <w:rPr>
                          <w:i/>
                          <w:iCs/>
                          <w:color w:val="4F2F4D" w:themeColor="accent6" w:themeShade="80"/>
                        </w:rPr>
                        <w:t xml:space="preserve"> section</w:t>
                      </w:r>
                      <w:r>
                        <w:rPr>
                          <w:i/>
                          <w:iCs/>
                          <w:color w:val="4F2F4D" w:themeColor="accent6" w:themeShade="80"/>
                        </w:rPr>
                        <w:t>s&gt;&gt;</w:t>
                      </w:r>
                    </w:p>
                  </w:txbxContent>
                </v:textbox>
                <w10:wrap anchorx="page" anchory="page"/>
              </v:shape>
            </w:pict>
          </mc:Fallback>
        </mc:AlternateContent>
      </w:r>
      <w:r w:rsidR="00396881" w:rsidRPr="0076598D">
        <w:rPr>
          <w:color w:val="0291BE"/>
        </w:rPr>
        <w:t>Wash Me</w:t>
      </w:r>
      <w:r w:rsidR="009B0877" w:rsidRPr="0076598D">
        <w:rPr>
          <w:color w:val="0291BE"/>
        </w:rPr>
        <w:t xml:space="preserve"> App</w:t>
      </w:r>
      <w:r w:rsidR="00396881" w:rsidRPr="0076598D">
        <w:rPr>
          <w:color w:val="0291BE"/>
        </w:rPr>
        <w:t xml:space="preserve"> Proposal</w:t>
      </w:r>
    </w:p>
    <w:p w14:paraId="68D0B450" w14:textId="2E028F1E" w:rsidR="00396881" w:rsidRPr="00CD7294" w:rsidRDefault="00396881" w:rsidP="00CD7294">
      <w:pPr>
        <w:pStyle w:val="Heading1"/>
        <w:rPr>
          <w:rStyle w:val="SubtleEmphasis"/>
          <w:i w:val="0"/>
          <w:iCs w:val="0"/>
          <w:color w:val="54849A" w:themeColor="accent5"/>
        </w:rPr>
      </w:pPr>
      <w:r w:rsidRPr="00CD7294">
        <w:rPr>
          <w:rStyle w:val="SubtleEmphasis"/>
          <w:i w:val="0"/>
          <w:iCs w:val="0"/>
          <w:color w:val="54849A" w:themeColor="accent5"/>
        </w:rPr>
        <w:t>Overview</w:t>
      </w:r>
    </w:p>
    <w:p w14:paraId="38F5F158" w14:textId="363F7619" w:rsidR="00396881" w:rsidRPr="00396881" w:rsidRDefault="00396881" w:rsidP="00396881">
      <w:pPr>
        <w:rPr>
          <w:rStyle w:val="SubtleEmphasis"/>
        </w:rPr>
      </w:pPr>
      <w:r w:rsidRPr="009650F2">
        <w:rPr>
          <w:rStyle w:val="SubtleEmphasis"/>
          <w:b/>
          <w:bCs/>
        </w:rPr>
        <w:t xml:space="preserve">Tell the reader the purpose of Part </w:t>
      </w:r>
      <w:r w:rsidR="009650F2" w:rsidRPr="009650F2">
        <w:rPr>
          <w:rStyle w:val="SubtleEmphasis"/>
          <w:b/>
          <w:bCs/>
        </w:rPr>
        <w:t>3</w:t>
      </w:r>
      <w:r w:rsidRPr="009650F2">
        <w:rPr>
          <w:rStyle w:val="SubtleEmphasis"/>
          <w:b/>
          <w:bCs/>
        </w:rPr>
        <w:t xml:space="preserve"> </w:t>
      </w:r>
      <w:r w:rsidRPr="00396881">
        <w:rPr>
          <w:rStyle w:val="SubtleEmphasis"/>
        </w:rPr>
        <w:t>of the proposal as it relates to the double diamond interaction design process. What are the major sections of this proposal and why are they necessary? Refer to the lectures, reading and videos.</w:t>
      </w:r>
    </w:p>
    <w:p w14:paraId="165D1999" w14:textId="79017273" w:rsidR="00E21D32" w:rsidRPr="00396881" w:rsidRDefault="00E21D32">
      <w:pPr>
        <w:rPr>
          <w:rStyle w:val="SubtleEmphasis"/>
        </w:rPr>
      </w:pPr>
      <w:r w:rsidRPr="00396881">
        <w:rPr>
          <w:rStyle w:val="SubtleEmphasis"/>
        </w:rPr>
        <w:t xml:space="preserve">Write in paragraphs </w:t>
      </w:r>
      <w:r w:rsidR="00EB224E">
        <w:rPr>
          <w:rStyle w:val="SubtleEmphasis"/>
        </w:rPr>
        <w:t xml:space="preserve">-in </w:t>
      </w:r>
      <w:r w:rsidRPr="00396881">
        <w:rPr>
          <w:rStyle w:val="SubtleEmphasis"/>
        </w:rPr>
        <w:t xml:space="preserve">not bullet lists. </w:t>
      </w:r>
      <w:r w:rsidR="004B3262">
        <w:rPr>
          <w:rStyle w:val="SubtleEmphasis"/>
        </w:rPr>
        <w:t xml:space="preserve">I use bullet </w:t>
      </w:r>
      <w:r w:rsidRPr="00396881">
        <w:rPr>
          <w:rStyle w:val="SubtleEmphasis"/>
        </w:rPr>
        <w:t>points to help you think about the content.</w:t>
      </w:r>
    </w:p>
    <w:p w14:paraId="0CABCE90" w14:textId="0F8DB249" w:rsidR="007D7DF0" w:rsidRDefault="007D7DF0">
      <w:pPr>
        <w:rPr>
          <w:rStyle w:val="SubtleEmphasis"/>
        </w:rPr>
      </w:pPr>
      <w:r w:rsidRPr="00396881">
        <w:rPr>
          <w:rStyle w:val="SubtleEmphasis"/>
        </w:rPr>
        <w:t xml:space="preserve">Add your content after the section comments. Delete the purple comments. </w:t>
      </w:r>
      <w:r w:rsidR="00D11F73" w:rsidRPr="00396881">
        <w:rPr>
          <w:rStyle w:val="SubtleEmphasis"/>
        </w:rPr>
        <w:t>Marks will be lost for undeleted comments.</w:t>
      </w:r>
    </w:p>
    <w:p w14:paraId="1580A2FE" w14:textId="77777777" w:rsidR="00396881" w:rsidRPr="0025008C" w:rsidRDefault="00396881" w:rsidP="00396881">
      <w:r>
        <w:t>Your stuff goes here…</w:t>
      </w:r>
    </w:p>
    <w:p w14:paraId="362024D5" w14:textId="77777777" w:rsidR="0025008C" w:rsidRPr="00893FE1" w:rsidRDefault="0025008C" w:rsidP="00893FE1">
      <w:pPr>
        <w:pStyle w:val="Heading1"/>
      </w:pPr>
      <w:r w:rsidRPr="00893FE1">
        <w:t>Background</w:t>
      </w:r>
    </w:p>
    <w:p w14:paraId="168A50E3" w14:textId="7A92A9CD" w:rsidR="00396881" w:rsidRDefault="0025008C" w:rsidP="00EB224E">
      <w:pPr>
        <w:rPr>
          <w:rStyle w:val="SubtleEmphasis"/>
        </w:rPr>
      </w:pPr>
      <w:r>
        <w:t>&lt;</w:t>
      </w:r>
      <w:r w:rsidR="00EB224E">
        <w:rPr>
          <w:rStyle w:val="SubtleEmphasis"/>
        </w:rPr>
        <w:t>Which user research methods were used to learn about the current system, why it is a problem and what the goal state might look like?</w:t>
      </w:r>
      <w:r w:rsidR="00396881">
        <w:rPr>
          <w:rStyle w:val="SubtleEmphasis"/>
        </w:rPr>
        <w:t xml:space="preserve">&gt; </w:t>
      </w:r>
    </w:p>
    <w:p w14:paraId="0A31D3E7" w14:textId="41B511A2" w:rsidR="00946558" w:rsidRDefault="0025008C" w:rsidP="0025008C">
      <w:pPr>
        <w:rPr>
          <w:rStyle w:val="SubtleEmphasis"/>
        </w:rPr>
      </w:pPr>
      <w:r w:rsidRPr="0025008C">
        <w:rPr>
          <w:rStyle w:val="SubtleEmphasis"/>
        </w:rPr>
        <w:t>Describe</w:t>
      </w:r>
      <w:r>
        <w:rPr>
          <w:rStyle w:val="SubtleEmphasis"/>
        </w:rPr>
        <w:t xml:space="preserve"> the </w:t>
      </w:r>
      <w:r w:rsidR="006C5BB9">
        <w:rPr>
          <w:rStyle w:val="SubtleEmphasis"/>
        </w:rPr>
        <w:t xml:space="preserve">initial </w:t>
      </w:r>
      <w:r w:rsidR="00355774">
        <w:rPr>
          <w:rStyle w:val="SubtleEmphasis"/>
        </w:rPr>
        <w:t>problem state</w:t>
      </w:r>
      <w:r w:rsidR="009B0877">
        <w:rPr>
          <w:rStyle w:val="SubtleEmphasis"/>
        </w:rPr>
        <w:t>&gt;</w:t>
      </w:r>
      <w:r w:rsidR="00025D23">
        <w:rPr>
          <w:rStyle w:val="SubtleEmphasis"/>
        </w:rPr>
        <w:t xml:space="preserve">. </w:t>
      </w:r>
      <w:r w:rsidR="00946558">
        <w:rPr>
          <w:rStyle w:val="SubtleEmphasis"/>
        </w:rPr>
        <w:t xml:space="preserve"> </w:t>
      </w:r>
    </w:p>
    <w:p w14:paraId="349AF433" w14:textId="77777777" w:rsidR="00946558" w:rsidRDefault="00025D23" w:rsidP="00946558">
      <w:pPr>
        <w:pStyle w:val="ListParagraph"/>
        <w:numPr>
          <w:ilvl w:val="0"/>
          <w:numId w:val="10"/>
        </w:numPr>
        <w:rPr>
          <w:rStyle w:val="SubtleEmphasis"/>
        </w:rPr>
      </w:pPr>
      <w:r>
        <w:rPr>
          <w:rStyle w:val="SubtleEmphasis"/>
        </w:rPr>
        <w:t xml:space="preserve">What is the current system in </w:t>
      </w:r>
      <w:r w:rsidR="00A23F00">
        <w:rPr>
          <w:rStyle w:val="SubtleEmphasis"/>
        </w:rPr>
        <w:t>place?</w:t>
      </w:r>
      <w:r>
        <w:rPr>
          <w:rStyle w:val="SubtleEmphasis"/>
        </w:rPr>
        <w:t xml:space="preserve"> </w:t>
      </w:r>
    </w:p>
    <w:p w14:paraId="3797139B" w14:textId="77777777" w:rsidR="00946558" w:rsidRDefault="00232515" w:rsidP="00946558">
      <w:pPr>
        <w:pStyle w:val="ListParagraph"/>
        <w:numPr>
          <w:ilvl w:val="0"/>
          <w:numId w:val="10"/>
        </w:numPr>
        <w:rPr>
          <w:rStyle w:val="SubtleEmphasis"/>
        </w:rPr>
      </w:pPr>
      <w:r>
        <w:rPr>
          <w:rStyle w:val="SubtleEmphasis"/>
        </w:rPr>
        <w:t xml:space="preserve">What problem does it solve? </w:t>
      </w:r>
    </w:p>
    <w:p w14:paraId="39D7FB4C" w14:textId="77777777" w:rsidR="00946558" w:rsidRDefault="00025D23" w:rsidP="00946558">
      <w:pPr>
        <w:pStyle w:val="ListParagraph"/>
        <w:numPr>
          <w:ilvl w:val="0"/>
          <w:numId w:val="10"/>
        </w:numPr>
        <w:rPr>
          <w:rStyle w:val="SubtleEmphasis"/>
        </w:rPr>
      </w:pPr>
      <w:r>
        <w:rPr>
          <w:rStyle w:val="SubtleEmphasis"/>
        </w:rPr>
        <w:t>Who is it</w:t>
      </w:r>
      <w:r w:rsidR="009B0877">
        <w:rPr>
          <w:rStyle w:val="SubtleEmphasis"/>
        </w:rPr>
        <w:t xml:space="preserve"> designed for</w:t>
      </w:r>
      <w:r>
        <w:rPr>
          <w:rStyle w:val="SubtleEmphasis"/>
        </w:rPr>
        <w:t xml:space="preserve">? </w:t>
      </w:r>
    </w:p>
    <w:p w14:paraId="2DD07238" w14:textId="08C42026" w:rsidR="00946558" w:rsidRDefault="00396881" w:rsidP="00946558">
      <w:pPr>
        <w:pStyle w:val="ListParagraph"/>
        <w:numPr>
          <w:ilvl w:val="0"/>
          <w:numId w:val="10"/>
        </w:numPr>
        <w:rPr>
          <w:rStyle w:val="SubtleEmphasis"/>
        </w:rPr>
      </w:pPr>
      <w:r>
        <w:rPr>
          <w:rStyle w:val="SubtleEmphasis"/>
        </w:rPr>
        <w:t xml:space="preserve">Who might be potential users of the </w:t>
      </w:r>
      <w:r w:rsidRPr="00396881">
        <w:rPr>
          <w:rStyle w:val="SubtleEmphasis"/>
          <w:b/>
          <w:bCs/>
        </w:rPr>
        <w:t>new</w:t>
      </w:r>
      <w:r>
        <w:rPr>
          <w:rStyle w:val="SubtleEmphasis"/>
        </w:rPr>
        <w:t xml:space="preserve"> system</w:t>
      </w:r>
      <w:r w:rsidR="00025D23">
        <w:rPr>
          <w:rStyle w:val="SubtleEmphasis"/>
        </w:rPr>
        <w:t xml:space="preserve">? </w:t>
      </w:r>
      <w:r>
        <w:rPr>
          <w:rStyle w:val="SubtleEmphasis"/>
        </w:rPr>
        <w:t>Why?</w:t>
      </w:r>
    </w:p>
    <w:p w14:paraId="028573C0" w14:textId="77777777" w:rsidR="007D7DF0" w:rsidRPr="0025008C" w:rsidRDefault="00B40B97" w:rsidP="0025008C">
      <w:r>
        <w:t>Your stuff goes here…</w:t>
      </w:r>
    </w:p>
    <w:p w14:paraId="54B65175" w14:textId="77777777" w:rsidR="0025008C" w:rsidRDefault="0025008C" w:rsidP="00CD7294">
      <w:pPr>
        <w:pStyle w:val="Heading1"/>
      </w:pPr>
      <w:r w:rsidRPr="0025008C">
        <w:t>Problem</w:t>
      </w:r>
    </w:p>
    <w:p w14:paraId="715FE4FF" w14:textId="77777777" w:rsidR="00946558" w:rsidRDefault="00A23F00" w:rsidP="00025D23">
      <w:pPr>
        <w:rPr>
          <w:rStyle w:val="SubtleEmphasis"/>
        </w:rPr>
      </w:pPr>
      <w:r>
        <w:rPr>
          <w:rStyle w:val="SubtleEmphasis"/>
        </w:rPr>
        <w:t>&lt;Describe</w:t>
      </w:r>
      <w:r w:rsidR="00232515">
        <w:rPr>
          <w:rStyle w:val="SubtleEmphasis"/>
        </w:rPr>
        <w:t xml:space="preserve"> the problem space –it will be </w:t>
      </w:r>
      <w:proofErr w:type="gramStart"/>
      <w:r w:rsidR="00232515">
        <w:rPr>
          <w:rStyle w:val="SubtleEmphasis"/>
        </w:rPr>
        <w:t>similar to</w:t>
      </w:r>
      <w:proofErr w:type="gramEnd"/>
      <w:r w:rsidR="00232515">
        <w:rPr>
          <w:rStyle w:val="SubtleEmphasis"/>
        </w:rPr>
        <w:t xml:space="preserve"> the Background section</w:t>
      </w:r>
      <w:r w:rsidR="00422D22">
        <w:rPr>
          <w:rStyle w:val="SubtleEmphasis"/>
        </w:rPr>
        <w:t xml:space="preserve"> but with more detail</w:t>
      </w:r>
      <w:r>
        <w:rPr>
          <w:rStyle w:val="SubtleEmphasis"/>
        </w:rPr>
        <w:t xml:space="preserve">. </w:t>
      </w:r>
    </w:p>
    <w:p w14:paraId="06E10646" w14:textId="32FC43D4" w:rsidR="00946558" w:rsidRDefault="00025D23" w:rsidP="00946558">
      <w:pPr>
        <w:pStyle w:val="ListParagraph"/>
        <w:numPr>
          <w:ilvl w:val="0"/>
          <w:numId w:val="9"/>
        </w:numPr>
        <w:rPr>
          <w:rStyle w:val="SubtleEmphasis"/>
        </w:rPr>
      </w:pPr>
      <w:r w:rsidRPr="00A23F00">
        <w:rPr>
          <w:rStyle w:val="SubtleEmphasis"/>
        </w:rPr>
        <w:t xml:space="preserve">What </w:t>
      </w:r>
      <w:r w:rsidR="00396881">
        <w:rPr>
          <w:rStyle w:val="SubtleEmphasis"/>
        </w:rPr>
        <w:t xml:space="preserve">is the essential, core problem? </w:t>
      </w:r>
      <w:r w:rsidR="00946558">
        <w:rPr>
          <w:rStyle w:val="SubtleEmphasis"/>
        </w:rPr>
        <w:t xml:space="preserve">Refer </w:t>
      </w:r>
      <w:r w:rsidR="00396881">
        <w:rPr>
          <w:rStyle w:val="SubtleEmphasis"/>
        </w:rPr>
        <w:t xml:space="preserve">specifically </w:t>
      </w:r>
      <w:r w:rsidR="00946558">
        <w:rPr>
          <w:rStyle w:val="SubtleEmphasis"/>
        </w:rPr>
        <w:t xml:space="preserve">to the </w:t>
      </w:r>
      <w:r w:rsidR="00396881">
        <w:rPr>
          <w:rStyle w:val="SubtleEmphasis"/>
        </w:rPr>
        <w:t xml:space="preserve">UX Hierarch of Needs. If a level is </w:t>
      </w:r>
      <w:r w:rsidR="006C5BB9">
        <w:rPr>
          <w:rStyle w:val="SubtleEmphasis"/>
        </w:rPr>
        <w:t xml:space="preserve">not </w:t>
      </w:r>
      <w:r w:rsidR="00396881">
        <w:rPr>
          <w:rStyle w:val="SubtleEmphasis"/>
        </w:rPr>
        <w:t xml:space="preserve">being </w:t>
      </w:r>
      <w:proofErr w:type="gramStart"/>
      <w:r w:rsidR="00396881">
        <w:rPr>
          <w:rStyle w:val="SubtleEmphasis"/>
        </w:rPr>
        <w:t>met</w:t>
      </w:r>
      <w:proofErr w:type="gramEnd"/>
      <w:r w:rsidR="00396881">
        <w:rPr>
          <w:rStyle w:val="SubtleEmphasis"/>
        </w:rPr>
        <w:t xml:space="preserve"> then the level above are also affected.</w:t>
      </w:r>
    </w:p>
    <w:p w14:paraId="4DB1137A" w14:textId="303D5E16" w:rsidR="00396881" w:rsidRDefault="00396881" w:rsidP="00946558">
      <w:pPr>
        <w:pStyle w:val="ListParagraph"/>
        <w:numPr>
          <w:ilvl w:val="0"/>
          <w:numId w:val="9"/>
        </w:numPr>
        <w:rPr>
          <w:rStyle w:val="SubtleEmphasis"/>
        </w:rPr>
      </w:pPr>
      <w:bookmarkStart w:id="0" w:name="_Hlk51747098"/>
      <w:r>
        <w:rPr>
          <w:rStyle w:val="SubtleEmphasis"/>
        </w:rPr>
        <w:t>Describe 2 – 3 symptoms of the problem</w:t>
      </w:r>
      <w:r w:rsidR="006C5BB9">
        <w:rPr>
          <w:rStyle w:val="SubtleEmphasis"/>
        </w:rPr>
        <w:t xml:space="preserve"> from the </w:t>
      </w:r>
      <w:r w:rsidR="006C5BB9" w:rsidRPr="006C5BB9">
        <w:rPr>
          <w:rStyle w:val="SubtleEmphasis"/>
          <w:b/>
          <w:bCs/>
        </w:rPr>
        <w:t>Owner/Operator’s</w:t>
      </w:r>
      <w:r w:rsidR="006C5BB9">
        <w:rPr>
          <w:rStyle w:val="SubtleEmphasis"/>
        </w:rPr>
        <w:t xml:space="preserve"> perspective</w:t>
      </w:r>
      <w:r>
        <w:rPr>
          <w:rStyle w:val="SubtleEmphasis"/>
        </w:rPr>
        <w:t>.</w:t>
      </w:r>
    </w:p>
    <w:p w14:paraId="2D5BA227" w14:textId="3C0BC02F" w:rsidR="00396881" w:rsidRDefault="00396881" w:rsidP="00946558">
      <w:pPr>
        <w:pStyle w:val="ListParagraph"/>
        <w:numPr>
          <w:ilvl w:val="0"/>
          <w:numId w:val="9"/>
        </w:numPr>
        <w:rPr>
          <w:rStyle w:val="SubtleEmphasis"/>
        </w:rPr>
      </w:pPr>
      <w:r>
        <w:rPr>
          <w:rStyle w:val="SubtleEmphasis"/>
        </w:rPr>
        <w:t xml:space="preserve">How are each of these symptoms impacting the goal of user? </w:t>
      </w:r>
    </w:p>
    <w:bookmarkEnd w:id="0"/>
    <w:p w14:paraId="01BA53D2" w14:textId="2BA4F46A" w:rsidR="00422D22" w:rsidRDefault="00422D22" w:rsidP="00946558">
      <w:pPr>
        <w:pStyle w:val="ListParagraph"/>
        <w:numPr>
          <w:ilvl w:val="0"/>
          <w:numId w:val="9"/>
        </w:numPr>
        <w:rPr>
          <w:rStyle w:val="SubtleEmphasis"/>
        </w:rPr>
      </w:pPr>
      <w:r>
        <w:rPr>
          <w:rStyle w:val="SubtleEmphasis"/>
        </w:rPr>
        <w:t>For example, “</w:t>
      </w:r>
      <w:r w:rsidR="00396881">
        <w:rPr>
          <w:rStyle w:val="SubtleEmphasis"/>
        </w:rPr>
        <w:t>The problem is the UI does not follow standard navigation rules . The site navigation</w:t>
      </w:r>
      <w:r>
        <w:rPr>
          <w:rStyle w:val="SubtleEmphasis"/>
        </w:rPr>
        <w:t xml:space="preserve"> is located under the Help menu. </w:t>
      </w:r>
      <w:r w:rsidR="00396881">
        <w:rPr>
          <w:rStyle w:val="SubtleEmphasis"/>
        </w:rPr>
        <w:t xml:space="preserve">Symptoms of this unconventional layout include: Confusion. Users don’t know how to navigate the site. Frustration, users can’t find what they are looking for. Low conversion rate, users abandon the site because they can’t figure out how it works. </w:t>
      </w:r>
      <w:r>
        <w:rPr>
          <w:rStyle w:val="SubtleEmphasis"/>
        </w:rPr>
        <w:t xml:space="preserve"> Most apps have the </w:t>
      </w:r>
      <w:r w:rsidR="00396881">
        <w:rPr>
          <w:rStyle w:val="SubtleEmphasis"/>
        </w:rPr>
        <w:t>site navigation along the top or level panel.</w:t>
      </w:r>
      <w:r>
        <w:rPr>
          <w:rStyle w:val="SubtleEmphasis"/>
        </w:rPr>
        <w:t xml:space="preserve">”  </w:t>
      </w:r>
    </w:p>
    <w:p w14:paraId="66D79DA3" w14:textId="348766C8" w:rsidR="006C5BB9" w:rsidRPr="006C5BB9" w:rsidRDefault="006C5BB9" w:rsidP="006C5BB9">
      <w:pPr>
        <w:pStyle w:val="ListParagraph"/>
        <w:numPr>
          <w:ilvl w:val="0"/>
          <w:numId w:val="9"/>
        </w:numPr>
        <w:rPr>
          <w:rStyle w:val="SubtleEmphasis"/>
        </w:rPr>
      </w:pPr>
      <w:r w:rsidRPr="006C5BB9">
        <w:rPr>
          <w:rStyle w:val="SubtleEmphasis"/>
        </w:rPr>
        <w:lastRenderedPageBreak/>
        <w:t xml:space="preserve">Describe 2 – 3 symptoms of the problem from the </w:t>
      </w:r>
      <w:r w:rsidRPr="006C5BB9">
        <w:rPr>
          <w:rStyle w:val="SubtleEmphasis"/>
          <w:b/>
          <w:bCs/>
        </w:rPr>
        <w:t>customer’s</w:t>
      </w:r>
      <w:r w:rsidRPr="006C5BB9">
        <w:rPr>
          <w:rStyle w:val="SubtleEmphasis"/>
        </w:rPr>
        <w:t xml:space="preserve"> perspective.</w:t>
      </w:r>
    </w:p>
    <w:p w14:paraId="2D775AAB" w14:textId="6A530DD8" w:rsidR="006C5BB9" w:rsidRDefault="006C5BB9" w:rsidP="006C5BB9">
      <w:pPr>
        <w:pStyle w:val="ListParagraph"/>
        <w:numPr>
          <w:ilvl w:val="0"/>
          <w:numId w:val="9"/>
        </w:numPr>
        <w:rPr>
          <w:rStyle w:val="SubtleEmphasis"/>
        </w:rPr>
      </w:pPr>
      <w:r w:rsidRPr="006C5BB9">
        <w:rPr>
          <w:rStyle w:val="SubtleEmphasis"/>
        </w:rPr>
        <w:t xml:space="preserve">How are each of these symptoms impacting the goal of </w:t>
      </w:r>
      <w:r>
        <w:rPr>
          <w:rStyle w:val="SubtleEmphasis"/>
        </w:rPr>
        <w:t xml:space="preserve">this </w:t>
      </w:r>
      <w:r w:rsidRPr="006C5BB9">
        <w:rPr>
          <w:rStyle w:val="SubtleEmphasis"/>
        </w:rPr>
        <w:t xml:space="preserve">user? </w:t>
      </w:r>
    </w:p>
    <w:p w14:paraId="642E4F17" w14:textId="1408B794" w:rsidR="00946558" w:rsidRDefault="00A23F00" w:rsidP="00946558">
      <w:pPr>
        <w:pStyle w:val="ListParagraph"/>
        <w:numPr>
          <w:ilvl w:val="0"/>
          <w:numId w:val="9"/>
        </w:numPr>
        <w:rPr>
          <w:rStyle w:val="SubtleEmphasis"/>
        </w:rPr>
      </w:pPr>
      <w:r w:rsidRPr="00A23F00">
        <w:rPr>
          <w:rStyle w:val="SubtleEmphasis"/>
        </w:rPr>
        <w:t xml:space="preserve">Be very clear about what aspects of the system are </w:t>
      </w:r>
      <w:r w:rsidR="00396881">
        <w:rPr>
          <w:rStyle w:val="SubtleEmphasis"/>
        </w:rPr>
        <w:t>symptoms</w:t>
      </w:r>
      <w:r w:rsidRPr="00A23F00">
        <w:rPr>
          <w:rStyle w:val="SubtleEmphasis"/>
        </w:rPr>
        <w:t xml:space="preserve"> and </w:t>
      </w:r>
      <w:r w:rsidR="00BE7483">
        <w:rPr>
          <w:rStyle w:val="SubtleEmphasis"/>
        </w:rPr>
        <w:t xml:space="preserve">how </w:t>
      </w:r>
      <w:r w:rsidRPr="00A23F00">
        <w:rPr>
          <w:rStyle w:val="SubtleEmphasis"/>
        </w:rPr>
        <w:t xml:space="preserve">they </w:t>
      </w:r>
      <w:r w:rsidR="00422D22">
        <w:rPr>
          <w:rStyle w:val="SubtleEmphasis"/>
        </w:rPr>
        <w:t>negatively</w:t>
      </w:r>
      <w:r w:rsidRPr="00A23F00">
        <w:rPr>
          <w:rStyle w:val="SubtleEmphasis"/>
        </w:rPr>
        <w:t xml:space="preserve"> affect the users’ goals, needs and wants. </w:t>
      </w:r>
    </w:p>
    <w:p w14:paraId="5F9D2136" w14:textId="77777777" w:rsidR="00025D23" w:rsidRDefault="00A23F00" w:rsidP="00946558">
      <w:pPr>
        <w:pStyle w:val="ListParagraph"/>
        <w:numPr>
          <w:ilvl w:val="0"/>
          <w:numId w:val="9"/>
        </w:numPr>
        <w:rPr>
          <w:rStyle w:val="SubtleEmphasis"/>
        </w:rPr>
      </w:pPr>
      <w:r w:rsidRPr="00A23F00">
        <w:rPr>
          <w:rStyle w:val="SubtleEmphasis"/>
        </w:rPr>
        <w:t>Give specific examples</w:t>
      </w:r>
      <w:r w:rsidR="00E47457">
        <w:rPr>
          <w:rStyle w:val="SubtleEmphasis"/>
        </w:rPr>
        <w:t xml:space="preserve">, </w:t>
      </w:r>
      <w:r w:rsidR="00946558" w:rsidRPr="00946558">
        <w:rPr>
          <w:rStyle w:val="SubtleEmphasis"/>
          <w:b/>
        </w:rPr>
        <w:t xml:space="preserve">include images from </w:t>
      </w:r>
      <w:r w:rsidR="00422D22">
        <w:rPr>
          <w:rStyle w:val="SubtleEmphasis"/>
          <w:b/>
        </w:rPr>
        <w:t>similar</w:t>
      </w:r>
      <w:r w:rsidR="00946558" w:rsidRPr="00946558">
        <w:rPr>
          <w:rStyle w:val="SubtleEmphasis"/>
          <w:b/>
        </w:rPr>
        <w:t xml:space="preserve"> products</w:t>
      </w:r>
      <w:r w:rsidRPr="00946558">
        <w:rPr>
          <w:rStyle w:val="SubtleEmphasis"/>
          <w:b/>
        </w:rPr>
        <w:t>&gt;</w:t>
      </w:r>
    </w:p>
    <w:p w14:paraId="5644EBE8" w14:textId="77777777" w:rsidR="00396881" w:rsidRPr="00396881" w:rsidRDefault="00396881" w:rsidP="00396881">
      <w:pPr>
        <w:ind w:left="360"/>
      </w:pPr>
      <w:r>
        <w:t>Your stuff goes here…</w:t>
      </w:r>
    </w:p>
    <w:p w14:paraId="4266BA00" w14:textId="3D9C65B3" w:rsidR="00D54DEC" w:rsidRDefault="00D54DEC" w:rsidP="006C5BB9">
      <w:r>
        <w:br w:type="page"/>
      </w:r>
    </w:p>
    <w:p w14:paraId="7CE02A55" w14:textId="6508DCD6" w:rsidR="00D54DEC" w:rsidRDefault="00D54DEC" w:rsidP="006C5BB9">
      <w:r w:rsidRPr="00D54DEC">
        <w:rPr>
          <w:noProof/>
        </w:rPr>
        <w:lastRenderedPageBreak/>
        <w:drawing>
          <wp:anchor distT="0" distB="0" distL="114300" distR="114300" simplePos="0" relativeHeight="251661312" behindDoc="0" locked="1" layoutInCell="1" allowOverlap="0" wp14:anchorId="200CF627" wp14:editId="35B0E61C">
            <wp:simplePos x="0" y="0"/>
            <wp:positionH relativeFrom="page">
              <wp:posOffset>2308860</wp:posOffset>
            </wp:positionH>
            <wp:positionV relativeFrom="page">
              <wp:posOffset>755015</wp:posOffset>
            </wp:positionV>
            <wp:extent cx="3364992" cy="2916936"/>
            <wp:effectExtent l="19050" t="19050" r="26035" b="171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4992" cy="2916936"/>
                    </a:xfrm>
                    <a:prstGeom prst="rect">
                      <a:avLst/>
                    </a:prstGeom>
                    <a:ln>
                      <a:solidFill>
                        <a:srgbClr val="009999">
                          <a:alpha val="58824"/>
                        </a:srgbClr>
                      </a:solidFill>
                    </a:ln>
                  </pic:spPr>
                </pic:pic>
              </a:graphicData>
            </a:graphic>
            <wp14:sizeRelH relativeFrom="margin">
              <wp14:pctWidth>0</wp14:pctWidth>
            </wp14:sizeRelH>
            <wp14:sizeRelV relativeFrom="margin">
              <wp14:pctHeight>0</wp14:pctHeight>
            </wp14:sizeRelV>
          </wp:anchor>
        </w:drawing>
      </w:r>
    </w:p>
    <w:p w14:paraId="0CDB7576" w14:textId="3FE488AD" w:rsidR="006C5BB9" w:rsidRPr="00396881" w:rsidRDefault="006C5BB9" w:rsidP="006C5BB9"/>
    <w:p w14:paraId="74144B87" w14:textId="26362B86" w:rsidR="00C85CD0" w:rsidRPr="00C85CD0" w:rsidRDefault="00C85CD0" w:rsidP="00C85CD0">
      <w:pPr>
        <w:pStyle w:val="Heading1"/>
      </w:pPr>
      <w:r>
        <w:t>Task</w:t>
      </w:r>
      <w:r w:rsidRPr="00C85CD0">
        <w:t xml:space="preserve"> Flow</w:t>
      </w:r>
    </w:p>
    <w:p w14:paraId="49A277C6" w14:textId="704333C7" w:rsidR="00C85CD0" w:rsidRPr="00C85CD0" w:rsidRDefault="00C85CD0" w:rsidP="00C939DE">
      <w:pPr>
        <w:pStyle w:val="Comments"/>
      </w:pPr>
      <w:r w:rsidRPr="00C85CD0">
        <w:t>&lt;</w:t>
      </w:r>
      <w:r w:rsidRPr="00C85CD0">
        <w:rPr>
          <w:b/>
        </w:rPr>
        <w:t>Explain</w:t>
      </w:r>
      <w:r w:rsidRPr="00C85CD0">
        <w:t xml:space="preserve"> what a </w:t>
      </w:r>
      <w:r>
        <w:t>task</w:t>
      </w:r>
      <w:r w:rsidRPr="00C85CD0">
        <w:t xml:space="preserve"> flow</w:t>
      </w:r>
      <w:r>
        <w:t xml:space="preserve"> diagram</w:t>
      </w:r>
      <w:r w:rsidRPr="00C85CD0">
        <w:t xml:space="preserve"> is and how is it useful in the design process. Show all the necessary screens from the “trigger” to the post condition. </w:t>
      </w:r>
      <w:r w:rsidRPr="00C85CD0">
        <w:rPr>
          <w:b/>
        </w:rPr>
        <w:t>Include at least 1 alternate flow</w:t>
      </w:r>
      <w:r w:rsidRPr="00C85CD0">
        <w:t xml:space="preserve">. Insert your diagram </w:t>
      </w:r>
      <w:r w:rsidRPr="00C85CD0">
        <w:rPr>
          <w:b/>
        </w:rPr>
        <w:t>after</w:t>
      </w:r>
      <w:r w:rsidRPr="00C85CD0">
        <w:t xml:space="preserve"> your explanation&gt;</w:t>
      </w:r>
    </w:p>
    <w:p w14:paraId="78D9B8F9" w14:textId="77777777" w:rsidR="00C85CD0" w:rsidRPr="00C85CD0" w:rsidRDefault="00C85CD0" w:rsidP="00C85CD0">
      <w:pPr>
        <w:pStyle w:val="Heading1"/>
      </w:pPr>
      <w:r w:rsidRPr="00C85CD0">
        <w:t>Balsamiq wireframe</w:t>
      </w:r>
    </w:p>
    <w:p w14:paraId="539A24B0" w14:textId="36D1E224" w:rsidR="00C85CD0" w:rsidRDefault="00F3522A" w:rsidP="00C939DE">
      <w:pPr>
        <w:pStyle w:val="Comments"/>
      </w:pPr>
      <w:r>
        <w:rPr>
          <w:noProof/>
        </w:rPr>
        <w:drawing>
          <wp:anchor distT="0" distB="0" distL="114300" distR="114300" simplePos="0" relativeHeight="251662336" behindDoc="0" locked="0" layoutInCell="1" allowOverlap="0" wp14:anchorId="36180370" wp14:editId="3C350BB7">
            <wp:simplePos x="0" y="0"/>
            <wp:positionH relativeFrom="column">
              <wp:posOffset>1981200</wp:posOffset>
            </wp:positionH>
            <wp:positionV relativeFrom="page">
              <wp:posOffset>6469380</wp:posOffset>
            </wp:positionV>
            <wp:extent cx="1755648" cy="1975104"/>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648" cy="1975104"/>
                    </a:xfrm>
                    <a:prstGeom prst="rect">
                      <a:avLst/>
                    </a:prstGeom>
                    <a:noFill/>
                  </pic:spPr>
                </pic:pic>
              </a:graphicData>
            </a:graphic>
            <wp14:sizeRelH relativeFrom="page">
              <wp14:pctWidth>0</wp14:pctWidth>
            </wp14:sizeRelH>
            <wp14:sizeRelV relativeFrom="page">
              <wp14:pctHeight>0</wp14:pctHeight>
            </wp14:sizeRelV>
          </wp:anchor>
        </w:drawing>
      </w:r>
      <w:r w:rsidR="00C85CD0" w:rsidRPr="00C85CD0">
        <w:t xml:space="preserve">&lt;Add </w:t>
      </w:r>
      <w:r>
        <w:t>a screenshot of the project screen that shows the main viewport and wireframes panel</w:t>
      </w:r>
      <w:r w:rsidR="00C85CD0" w:rsidRPr="00C85CD0">
        <w:t xml:space="preserve"> in this section&gt;</w:t>
      </w:r>
    </w:p>
    <w:p w14:paraId="61CC9C04" w14:textId="4166FB3A" w:rsidR="003207B5" w:rsidRPr="004B70CD" w:rsidRDefault="00EA65A3" w:rsidP="00C939DE">
      <w:pPr>
        <w:pStyle w:val="Comments"/>
        <w:rPr>
          <w:i w:val="0"/>
          <w:iCs w:val="0"/>
          <w:color w:val="auto"/>
        </w:rPr>
      </w:pPr>
      <w:bookmarkStart w:id="1" w:name="_GoBack"/>
      <w:r w:rsidRPr="004B70CD">
        <w:rPr>
          <w:i w:val="0"/>
          <w:iCs w:val="0"/>
          <w:color w:val="auto"/>
        </w:rPr>
        <w:t xml:space="preserve">A wireframe is a low-fidelity </w:t>
      </w:r>
      <w:r w:rsidR="0091516E" w:rsidRPr="004B70CD">
        <w:rPr>
          <w:i w:val="0"/>
          <w:iCs w:val="0"/>
          <w:color w:val="auto"/>
        </w:rPr>
        <w:t xml:space="preserve">way to show the design. </w:t>
      </w:r>
      <w:r w:rsidR="000D497F" w:rsidRPr="004B70CD">
        <w:rPr>
          <w:i w:val="0"/>
          <w:iCs w:val="0"/>
          <w:color w:val="auto"/>
        </w:rPr>
        <w:t>I</w:t>
      </w:r>
      <w:r w:rsidR="00CE5E76" w:rsidRPr="004B70CD">
        <w:rPr>
          <w:i w:val="0"/>
          <w:iCs w:val="0"/>
          <w:color w:val="auto"/>
        </w:rPr>
        <w:t>t</w:t>
      </w:r>
      <w:r w:rsidR="000D497F" w:rsidRPr="004B70CD">
        <w:rPr>
          <w:i w:val="0"/>
          <w:iCs w:val="0"/>
          <w:color w:val="auto"/>
        </w:rPr>
        <w:t xml:space="preserve"> is a graphical representation of an app</w:t>
      </w:r>
      <w:r w:rsidR="00CE5E76" w:rsidRPr="004B70CD">
        <w:rPr>
          <w:i w:val="0"/>
          <w:iCs w:val="0"/>
          <w:color w:val="auto"/>
        </w:rPr>
        <w:t xml:space="preserve"> or websites</w:t>
      </w:r>
      <w:r w:rsidR="000D497F" w:rsidRPr="004B70CD">
        <w:rPr>
          <w:i w:val="0"/>
          <w:iCs w:val="0"/>
          <w:color w:val="auto"/>
        </w:rPr>
        <w:t xml:space="preserve"> that allows designers to understand the </w:t>
      </w:r>
      <w:r w:rsidR="00241DA2" w:rsidRPr="004B70CD">
        <w:rPr>
          <w:i w:val="0"/>
          <w:iCs w:val="0"/>
          <w:color w:val="auto"/>
        </w:rPr>
        <w:t xml:space="preserve">most essential elements and the content easily. </w:t>
      </w:r>
      <w:r w:rsidR="00CB0770" w:rsidRPr="004B70CD">
        <w:rPr>
          <w:i w:val="0"/>
          <w:iCs w:val="0"/>
          <w:color w:val="auto"/>
        </w:rPr>
        <w:t>T</w:t>
      </w:r>
      <w:r w:rsidR="00223A47" w:rsidRPr="004B70CD">
        <w:rPr>
          <w:i w:val="0"/>
          <w:iCs w:val="0"/>
          <w:color w:val="auto"/>
        </w:rPr>
        <w:t xml:space="preserve">his wireframe </w:t>
      </w:r>
      <w:r w:rsidR="008D7C58" w:rsidRPr="004B70CD">
        <w:rPr>
          <w:i w:val="0"/>
          <w:iCs w:val="0"/>
          <w:color w:val="auto"/>
        </w:rPr>
        <w:t>demonstrated</w:t>
      </w:r>
      <w:r w:rsidR="00223A47" w:rsidRPr="004B70CD">
        <w:rPr>
          <w:i w:val="0"/>
          <w:iCs w:val="0"/>
          <w:color w:val="auto"/>
        </w:rPr>
        <w:t xml:space="preserve"> the</w:t>
      </w:r>
      <w:r w:rsidR="008D7C58" w:rsidRPr="004B70CD">
        <w:rPr>
          <w:i w:val="0"/>
          <w:iCs w:val="0"/>
          <w:color w:val="auto"/>
        </w:rPr>
        <w:t xml:space="preserve"> task flow of customer making an appointment</w:t>
      </w:r>
      <w:r w:rsidR="002D5457" w:rsidRPr="004B70CD">
        <w:rPr>
          <w:i w:val="0"/>
          <w:iCs w:val="0"/>
          <w:color w:val="auto"/>
        </w:rPr>
        <w:t>. This cleared the</w:t>
      </w:r>
      <w:r w:rsidR="00F43C86" w:rsidRPr="004B70CD">
        <w:rPr>
          <w:i w:val="0"/>
          <w:iCs w:val="0"/>
          <w:color w:val="auto"/>
        </w:rPr>
        <w:t xml:space="preserve"> actions described in words</w:t>
      </w:r>
      <w:r w:rsidR="00BD37F5" w:rsidRPr="004B70CD">
        <w:rPr>
          <w:i w:val="0"/>
          <w:iCs w:val="0"/>
          <w:color w:val="auto"/>
        </w:rPr>
        <w:t xml:space="preserve"> </w:t>
      </w:r>
      <w:r w:rsidR="00F9209F" w:rsidRPr="004B70CD">
        <w:rPr>
          <w:i w:val="0"/>
          <w:iCs w:val="0"/>
          <w:color w:val="auto"/>
        </w:rPr>
        <w:t>and gives designer</w:t>
      </w:r>
      <w:r w:rsidR="00BD37F5" w:rsidRPr="004B70CD">
        <w:rPr>
          <w:i w:val="0"/>
          <w:iCs w:val="0"/>
          <w:color w:val="auto"/>
        </w:rPr>
        <w:t xml:space="preserve"> an exampl</w:t>
      </w:r>
      <w:r w:rsidR="00607D37" w:rsidRPr="004B70CD">
        <w:rPr>
          <w:i w:val="0"/>
          <w:iCs w:val="0"/>
          <w:color w:val="auto"/>
        </w:rPr>
        <w:t>e of structure, layout and overall direction of</w:t>
      </w:r>
      <w:r w:rsidR="005A0150" w:rsidRPr="004B70CD">
        <w:rPr>
          <w:i w:val="0"/>
          <w:iCs w:val="0"/>
          <w:color w:val="auto"/>
        </w:rPr>
        <w:t xml:space="preserve"> the flows</w:t>
      </w:r>
      <w:r w:rsidR="00D95DD8" w:rsidRPr="004B70CD">
        <w:rPr>
          <w:i w:val="0"/>
          <w:iCs w:val="0"/>
          <w:color w:val="auto"/>
        </w:rPr>
        <w:t>.</w:t>
      </w:r>
      <w:r w:rsidR="001674E1" w:rsidRPr="004B70CD">
        <w:rPr>
          <w:i w:val="0"/>
          <w:iCs w:val="0"/>
          <w:color w:val="auto"/>
        </w:rPr>
        <w:t xml:space="preserve"> </w:t>
      </w:r>
      <w:proofErr w:type="gramStart"/>
      <w:r w:rsidR="001674E1" w:rsidRPr="004B70CD">
        <w:rPr>
          <w:i w:val="0"/>
          <w:iCs w:val="0"/>
          <w:color w:val="auto"/>
        </w:rPr>
        <w:t>H</w:t>
      </w:r>
      <w:r w:rsidR="001674E1" w:rsidRPr="004B70CD">
        <w:rPr>
          <w:i w:val="0"/>
          <w:iCs w:val="0"/>
          <w:color w:val="auto"/>
        </w:rPr>
        <w:t>owever</w:t>
      </w:r>
      <w:proofErr w:type="gramEnd"/>
      <w:r w:rsidR="001674E1" w:rsidRPr="004B70CD">
        <w:rPr>
          <w:i w:val="0"/>
          <w:iCs w:val="0"/>
          <w:color w:val="auto"/>
        </w:rPr>
        <w:t xml:space="preserve"> the wireframe </w:t>
      </w:r>
      <w:r w:rsidR="001674E1" w:rsidRPr="004B70CD">
        <w:rPr>
          <w:i w:val="0"/>
          <w:iCs w:val="0"/>
          <w:color w:val="auto"/>
        </w:rPr>
        <w:lastRenderedPageBreak/>
        <w:t>has the limitations</w:t>
      </w:r>
      <w:r w:rsidR="001674E1" w:rsidRPr="004B70CD">
        <w:rPr>
          <w:i w:val="0"/>
          <w:iCs w:val="0"/>
          <w:color w:val="auto"/>
        </w:rPr>
        <w:t>, such as</w:t>
      </w:r>
      <w:r w:rsidR="00A00CEB" w:rsidRPr="004B70CD">
        <w:rPr>
          <w:i w:val="0"/>
          <w:iCs w:val="0"/>
          <w:color w:val="auto"/>
        </w:rPr>
        <w:t xml:space="preserve"> it</w:t>
      </w:r>
      <w:r w:rsidR="001674E1" w:rsidRPr="004B70CD">
        <w:rPr>
          <w:i w:val="0"/>
          <w:iCs w:val="0"/>
          <w:color w:val="auto"/>
        </w:rPr>
        <w:t xml:space="preserve"> </w:t>
      </w:r>
      <w:r w:rsidR="007A205E" w:rsidRPr="004B70CD">
        <w:rPr>
          <w:i w:val="0"/>
          <w:iCs w:val="0"/>
          <w:color w:val="auto"/>
        </w:rPr>
        <w:t>cannot show the complex interactions,</w:t>
      </w:r>
      <w:r w:rsidR="00015DDF" w:rsidRPr="004B70CD">
        <w:rPr>
          <w:i w:val="0"/>
          <w:iCs w:val="0"/>
          <w:color w:val="auto"/>
        </w:rPr>
        <w:t xml:space="preserve"> limited usefulness for usability and </w:t>
      </w:r>
      <w:r w:rsidR="000E6629" w:rsidRPr="004B70CD">
        <w:rPr>
          <w:i w:val="0"/>
          <w:iCs w:val="0"/>
          <w:color w:val="auto"/>
        </w:rPr>
        <w:t>don’t show the visual design.</w:t>
      </w:r>
      <w:r w:rsidR="003E1C79" w:rsidRPr="004B70CD">
        <w:rPr>
          <w:i w:val="0"/>
          <w:iCs w:val="0"/>
          <w:color w:val="auto"/>
        </w:rPr>
        <w:t xml:space="preserve"> </w:t>
      </w:r>
      <w:r w:rsidR="005119C0" w:rsidRPr="004B70CD">
        <w:rPr>
          <w:i w:val="0"/>
          <w:iCs w:val="0"/>
          <w:color w:val="auto"/>
        </w:rPr>
        <w:t>Theref</w:t>
      </w:r>
      <w:r w:rsidR="003E1C79" w:rsidRPr="004B70CD">
        <w:rPr>
          <w:i w:val="0"/>
          <w:iCs w:val="0"/>
          <w:color w:val="auto"/>
        </w:rPr>
        <w:t>or</w:t>
      </w:r>
      <w:r w:rsidR="005119C0" w:rsidRPr="004B70CD">
        <w:rPr>
          <w:i w:val="0"/>
          <w:iCs w:val="0"/>
          <w:color w:val="auto"/>
        </w:rPr>
        <w:t>e, wireframe is good for</w:t>
      </w:r>
      <w:r w:rsidR="003E1C79" w:rsidRPr="004B70CD">
        <w:rPr>
          <w:i w:val="0"/>
          <w:iCs w:val="0"/>
          <w:color w:val="auto"/>
        </w:rPr>
        <w:t xml:space="preserve"> </w:t>
      </w:r>
      <w:r w:rsidR="005119C0" w:rsidRPr="004B70CD">
        <w:rPr>
          <w:i w:val="0"/>
          <w:iCs w:val="0"/>
          <w:color w:val="auto"/>
        </w:rPr>
        <w:t>initial setups.</w:t>
      </w:r>
    </w:p>
    <w:bookmarkEnd w:id="1"/>
    <w:p w14:paraId="6BDAA5F6" w14:textId="6093B057" w:rsidR="00F3522A" w:rsidRPr="00C85CD0" w:rsidRDefault="00F3522A" w:rsidP="00C939DE">
      <w:pPr>
        <w:pStyle w:val="Comments"/>
      </w:pPr>
    </w:p>
    <w:p w14:paraId="5B7E5412" w14:textId="77777777" w:rsidR="00C85CD0" w:rsidRPr="00C85CD0" w:rsidRDefault="00C85CD0" w:rsidP="00C85CD0">
      <w:pPr>
        <w:pStyle w:val="Heading1"/>
      </w:pPr>
      <w:r w:rsidRPr="00C85CD0">
        <w:t xml:space="preserve">Hi fidelity Prototype </w:t>
      </w:r>
    </w:p>
    <w:p w14:paraId="186C121B" w14:textId="70688387" w:rsidR="00C85CD0" w:rsidRPr="00C85CD0" w:rsidRDefault="00C85CD0" w:rsidP="00C939DE">
      <w:pPr>
        <w:pStyle w:val="Comments"/>
      </w:pPr>
      <w:r w:rsidRPr="00C85CD0">
        <w:t xml:space="preserve">&lt;Insert the link to your </w:t>
      </w:r>
      <w:r w:rsidR="00C939DE" w:rsidRPr="00C939DE">
        <w:rPr>
          <w:b/>
          <w:bCs/>
        </w:rPr>
        <w:t>published</w:t>
      </w:r>
      <w:r w:rsidR="00C939DE">
        <w:t xml:space="preserve"> </w:t>
      </w:r>
      <w:r w:rsidRPr="00C85CD0">
        <w:t xml:space="preserve">hi fidelity prototype in this section. See instructions </w:t>
      </w:r>
      <w:hyperlink r:id="rId12" w:history="1">
        <w:r w:rsidRPr="00C85CD0">
          <w:rPr>
            <w:u w:val="single"/>
          </w:rPr>
          <w:t>here</w:t>
        </w:r>
      </w:hyperlink>
      <w:r w:rsidRPr="00C85CD0">
        <w:t>. Alternate forms of submission will not be marked&gt;</w:t>
      </w:r>
    </w:p>
    <w:p w14:paraId="04FF47F1" w14:textId="4F723E88" w:rsidR="00C85CD0" w:rsidRPr="00C85CD0" w:rsidRDefault="00C85CD0" w:rsidP="00C85CD0">
      <w:pPr>
        <w:pStyle w:val="Heading1"/>
        <w:rPr>
          <w:i/>
          <w:color w:val="764673" w:themeColor="accent6" w:themeShade="BF"/>
        </w:rPr>
      </w:pPr>
      <w:r w:rsidRPr="00C85CD0">
        <w:t>Screencast walkthrough</w:t>
      </w:r>
      <w:r w:rsidRPr="00C85CD0">
        <w:rPr>
          <w:i/>
          <w:color w:val="764673" w:themeColor="accent6" w:themeShade="BF"/>
        </w:rPr>
        <w:t xml:space="preserve"> </w:t>
      </w:r>
    </w:p>
    <w:p w14:paraId="50778985" w14:textId="5550E720" w:rsidR="00C85CD0" w:rsidRPr="00C85CD0" w:rsidRDefault="00C85CD0" w:rsidP="00C939DE">
      <w:pPr>
        <w:pStyle w:val="Comments"/>
      </w:pPr>
      <w:r w:rsidRPr="00C85CD0">
        <w:t xml:space="preserve">&lt; Briefly explain what </w:t>
      </w:r>
      <w:r w:rsidR="00060EBF">
        <w:t xml:space="preserve">a </w:t>
      </w:r>
      <w:proofErr w:type="spellStart"/>
      <w:r w:rsidR="00060EBF">
        <w:t>screemcast</w:t>
      </w:r>
      <w:proofErr w:type="spellEnd"/>
      <w:r w:rsidR="00060EBF">
        <w:t xml:space="preserve"> walkthrough is and its purpose</w:t>
      </w:r>
      <w:r w:rsidRPr="00C85CD0">
        <w:t xml:space="preserve">. </w:t>
      </w:r>
      <w:r w:rsidRPr="00C85CD0">
        <w:rPr>
          <w:b/>
          <w:bCs/>
        </w:rPr>
        <w:t>MP4</w:t>
      </w:r>
      <w:r w:rsidRPr="00C85CD0">
        <w:t xml:space="preserve"> must be uploaded to Blackboard.  Add the</w:t>
      </w:r>
      <w:r w:rsidRPr="00C85CD0">
        <w:rPr>
          <w:b/>
          <w:bCs/>
        </w:rPr>
        <w:t xml:space="preserve"> Adobe Spark URL</w:t>
      </w:r>
      <w:r w:rsidRPr="00C85CD0">
        <w:t xml:space="preserve"> in the </w:t>
      </w:r>
      <w:r>
        <w:t>textbox</w:t>
      </w:r>
      <w:r w:rsidRPr="00C85CD0">
        <w:t xml:space="preserve">  section in Blackboard&gt;</w:t>
      </w:r>
    </w:p>
    <w:p w14:paraId="14E38A29" w14:textId="77777777" w:rsidR="00C85CD0" w:rsidRPr="00C85CD0" w:rsidRDefault="00C85CD0" w:rsidP="00C85CD0">
      <w:pPr>
        <w:pStyle w:val="Heading1"/>
      </w:pPr>
      <w:r w:rsidRPr="00C85CD0">
        <w:t>Design Patterns</w:t>
      </w:r>
    </w:p>
    <w:p w14:paraId="78380E5F" w14:textId="77777777" w:rsidR="00C85CD0" w:rsidRPr="00C85CD0" w:rsidRDefault="00C85CD0" w:rsidP="00C939DE">
      <w:pPr>
        <w:pStyle w:val="Comments"/>
      </w:pPr>
      <w:r w:rsidRPr="00C85CD0">
        <w:t xml:space="preserve">&lt; Fully describe the design patterns used in your screen designs (name, description, problem addressed, solution, link to an example). Where are they located in your prototype?&gt; </w:t>
      </w:r>
    </w:p>
    <w:p w14:paraId="198C5DA8" w14:textId="77777777" w:rsidR="00C85CD0" w:rsidRPr="00C85CD0" w:rsidRDefault="00C85CD0" w:rsidP="00C85CD0">
      <w:pPr>
        <w:pStyle w:val="Heading1"/>
      </w:pPr>
      <w:r w:rsidRPr="00C85CD0">
        <w:t>Design Systems section</w:t>
      </w:r>
    </w:p>
    <w:p w14:paraId="38F1B559" w14:textId="77777777" w:rsidR="00C85CD0" w:rsidRPr="00C85CD0" w:rsidRDefault="00C85CD0" w:rsidP="00C939DE">
      <w:pPr>
        <w:pStyle w:val="Comments"/>
      </w:pPr>
      <w:r w:rsidRPr="00C85CD0">
        <w:t xml:space="preserve">&lt;The design system is a visual dictionary of the components used in your design. It ensures consistent look and feel. Include visual examples of each component </w:t>
      </w:r>
    </w:p>
    <w:p w14:paraId="2BC6DD77" w14:textId="77777777" w:rsidR="00C85CD0" w:rsidRPr="00C85CD0" w:rsidRDefault="00C85CD0" w:rsidP="00C939DE">
      <w:pPr>
        <w:pStyle w:val="Comments"/>
      </w:pPr>
      <w:r w:rsidRPr="00C85CD0">
        <w:t xml:space="preserve">Include the following components in your design system section. </w:t>
      </w:r>
    </w:p>
    <w:p w14:paraId="072AF8AC" w14:textId="002B5617" w:rsidR="00C85CD0" w:rsidRPr="00C85CD0" w:rsidRDefault="00C85CD0" w:rsidP="00C939DE">
      <w:pPr>
        <w:pStyle w:val="Comments"/>
        <w:numPr>
          <w:ilvl w:val="0"/>
          <w:numId w:val="15"/>
        </w:numPr>
        <w:contextualSpacing/>
      </w:pPr>
      <w:r w:rsidRPr="00C85CD0">
        <w:t>Brand colors – hex</w:t>
      </w:r>
      <w:r w:rsidR="00C939DE">
        <w:t xml:space="preserve"> </w:t>
      </w:r>
      <w:r w:rsidRPr="00C85CD0">
        <w:t>codes and transparencies</w:t>
      </w:r>
    </w:p>
    <w:p w14:paraId="16929B2E" w14:textId="19926C3A" w:rsidR="00C85CD0" w:rsidRPr="00C85CD0" w:rsidRDefault="00C85CD0" w:rsidP="00C939DE">
      <w:pPr>
        <w:pStyle w:val="Comments"/>
        <w:numPr>
          <w:ilvl w:val="0"/>
          <w:numId w:val="15"/>
        </w:numPr>
        <w:contextualSpacing/>
      </w:pPr>
      <w:r w:rsidRPr="00C85CD0">
        <w:t>Fonts for labels and text, size and hex</w:t>
      </w:r>
      <w:r w:rsidR="00C939DE">
        <w:t xml:space="preserve"> </w:t>
      </w:r>
      <w:r w:rsidRPr="00C85CD0">
        <w:t>codes for different states</w:t>
      </w:r>
    </w:p>
    <w:p w14:paraId="1157EC23" w14:textId="214EA592" w:rsidR="00C85CD0" w:rsidRPr="00C85CD0" w:rsidRDefault="00C85CD0" w:rsidP="00C939DE">
      <w:pPr>
        <w:pStyle w:val="Comments"/>
        <w:numPr>
          <w:ilvl w:val="0"/>
          <w:numId w:val="15"/>
        </w:numPr>
        <w:contextualSpacing/>
      </w:pPr>
      <w:r w:rsidRPr="00C85CD0">
        <w:t>Buttons -primary, secondary size and hex</w:t>
      </w:r>
      <w:r w:rsidR="00C939DE">
        <w:t xml:space="preserve"> </w:t>
      </w:r>
      <w:r w:rsidRPr="00C85CD0">
        <w:t>codes for different states</w:t>
      </w:r>
    </w:p>
    <w:p w14:paraId="750AA592" w14:textId="77777777" w:rsidR="00C85CD0" w:rsidRPr="00C85CD0" w:rsidRDefault="00C85CD0" w:rsidP="00C939DE">
      <w:pPr>
        <w:pStyle w:val="Comments"/>
        <w:numPr>
          <w:ilvl w:val="0"/>
          <w:numId w:val="15"/>
        </w:numPr>
        <w:contextualSpacing/>
      </w:pPr>
      <w:r w:rsidRPr="00C85CD0">
        <w:t>Navigation (Tabs? Grid? Menu?)</w:t>
      </w:r>
    </w:p>
    <w:p w14:paraId="347ECE59" w14:textId="77777777" w:rsidR="00C85CD0" w:rsidRPr="00C85CD0" w:rsidRDefault="00C85CD0" w:rsidP="00C939DE">
      <w:pPr>
        <w:pStyle w:val="Comments"/>
        <w:numPr>
          <w:ilvl w:val="0"/>
          <w:numId w:val="15"/>
        </w:numPr>
        <w:contextualSpacing/>
      </w:pPr>
      <w:r w:rsidRPr="00C85CD0">
        <w:t>Logo – original, branded and represents purpose of the app/website</w:t>
      </w:r>
    </w:p>
    <w:p w14:paraId="7FBEECFE" w14:textId="6132923B" w:rsidR="00C85CD0" w:rsidRPr="00C85CD0" w:rsidRDefault="00C85CD0" w:rsidP="00C939DE">
      <w:pPr>
        <w:pStyle w:val="Comments"/>
        <w:spacing w:before="240"/>
      </w:pPr>
      <w:r w:rsidRPr="00C85CD0">
        <w:t>Do not use Indigo’s default blue or the hex</w:t>
      </w:r>
      <w:r w:rsidR="00C939DE">
        <w:t xml:space="preserve"> </w:t>
      </w:r>
      <w:r w:rsidRPr="00C85CD0">
        <w:t>codes from Lab 8. Be original.&gt;</w:t>
      </w:r>
    </w:p>
    <w:p w14:paraId="5A96C31C" w14:textId="77777777" w:rsidR="00C85CD0" w:rsidRPr="00C85CD0" w:rsidRDefault="00C85CD0" w:rsidP="00C85CD0">
      <w:pPr>
        <w:pStyle w:val="Heading1"/>
      </w:pPr>
      <w:r w:rsidRPr="00C85CD0">
        <w:t>Summary</w:t>
      </w:r>
    </w:p>
    <w:p w14:paraId="64C7E64E" w14:textId="313C2422" w:rsidR="00C85CD0" w:rsidRPr="00C85CD0" w:rsidRDefault="00C85CD0" w:rsidP="00C939DE">
      <w:pPr>
        <w:pStyle w:val="Comments"/>
      </w:pPr>
      <w:r w:rsidRPr="00C85CD0">
        <w:t xml:space="preserve">&lt; Bring the project to a close. Remind the user of the current system and </w:t>
      </w:r>
      <w:r>
        <w:t>its</w:t>
      </w:r>
      <w:r w:rsidRPr="00C85CD0">
        <w:t xml:space="preserve"> problem(s)</w:t>
      </w:r>
      <w:r>
        <w:t xml:space="preserve"> and symptoms</w:t>
      </w:r>
      <w:r w:rsidRPr="00C85CD0">
        <w:t xml:space="preserve">. How did you learn more about the problem? What methods did you use to identify the system’s requirements? Why did you create prototypes? What are some of the features in your design that </w:t>
      </w:r>
      <w:r>
        <w:t xml:space="preserve">fix the </w:t>
      </w:r>
      <w:r w:rsidRPr="00C85CD0">
        <w:rPr>
          <w:b/>
          <w:bCs/>
        </w:rPr>
        <w:t>symptoms</w:t>
      </w:r>
      <w:r w:rsidRPr="00C85CD0">
        <w:t xml:space="preserve"> identified from the beginning? What would be the next step in the development process? The summary should be a </w:t>
      </w:r>
      <w:r w:rsidRPr="00C939DE">
        <w:rPr>
          <w:b/>
          <w:bCs/>
        </w:rPr>
        <w:t>minimum of  ½ page in length</w:t>
      </w:r>
      <w:r w:rsidRPr="00C85CD0">
        <w:t xml:space="preserve">.&gt; </w:t>
      </w:r>
    </w:p>
    <w:p w14:paraId="48BCBD0F" w14:textId="77777777" w:rsidR="00A8464E" w:rsidRDefault="00A8464E" w:rsidP="00A8464E">
      <w:pPr>
        <w:pStyle w:val="Heading1"/>
      </w:pPr>
      <w:r>
        <w:lastRenderedPageBreak/>
        <w:br w:type="page"/>
      </w:r>
    </w:p>
    <w:p w14:paraId="0F72E19F" w14:textId="1B886EED" w:rsidR="00A8464E" w:rsidRDefault="00A8464E" w:rsidP="00A8464E">
      <w:pPr>
        <w:pStyle w:val="Heading1"/>
      </w:pPr>
      <w:r>
        <w:lastRenderedPageBreak/>
        <w:t>C</w:t>
      </w:r>
      <w:r w:rsidR="00A4714D">
        <w:t>redit</w:t>
      </w:r>
      <w:r>
        <w:t>s</w:t>
      </w:r>
    </w:p>
    <w:p w14:paraId="254B13D0" w14:textId="5D530C47" w:rsidR="00A8464E" w:rsidRPr="003515BD" w:rsidRDefault="003515BD" w:rsidP="00A8464E">
      <w:pPr>
        <w:rPr>
          <w:i/>
          <w:iCs/>
          <w:color w:val="764673" w:themeColor="accent6" w:themeShade="BF"/>
        </w:rPr>
      </w:pPr>
      <w:r>
        <w:rPr>
          <w:i/>
          <w:iCs/>
          <w:color w:val="764673" w:themeColor="accent6" w:themeShade="BF"/>
        </w:rPr>
        <w:t>&lt;&lt;</w:t>
      </w:r>
      <w:r w:rsidR="00A8464E" w:rsidRPr="003515BD">
        <w:rPr>
          <w:i/>
          <w:iCs/>
          <w:color w:val="764673" w:themeColor="accent6" w:themeShade="BF"/>
        </w:rPr>
        <w:t>Identify and briefly describe each member’s contribution to this assignment. Significant disparities may be reflected in the member’s mark.</w:t>
      </w:r>
      <w:r>
        <w:rPr>
          <w:i/>
          <w:iCs/>
          <w:color w:val="764673" w:themeColor="accent6" w:themeShade="BF"/>
        </w:rPr>
        <w:t>&gt;&gt;</w:t>
      </w:r>
    </w:p>
    <w:p w14:paraId="631A7F10" w14:textId="77777777" w:rsidR="00A8464E" w:rsidRPr="00A8464E" w:rsidRDefault="00A8464E" w:rsidP="00A8464E"/>
    <w:p w14:paraId="4F31BE84" w14:textId="3133780E" w:rsidR="006C5BB9" w:rsidRPr="006C5BB9" w:rsidRDefault="006C5BB9" w:rsidP="00C939DE">
      <w:pPr>
        <w:pStyle w:val="Comments"/>
      </w:pPr>
    </w:p>
    <w:sectPr w:rsidR="006C5BB9" w:rsidRPr="006C5BB9" w:rsidSect="00EB224E">
      <w:footerReference w:type="default" r:id="rId13"/>
      <w:pgSz w:w="12240" w:h="15840" w:code="1"/>
      <w:pgMar w:top="1152" w:right="1008" w:bottom="1152" w:left="100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01A6" w14:textId="77777777" w:rsidR="008129AE" w:rsidRDefault="008129AE" w:rsidP="007D7DF0">
      <w:pPr>
        <w:spacing w:after="0" w:line="240" w:lineRule="auto"/>
      </w:pPr>
      <w:r>
        <w:separator/>
      </w:r>
    </w:p>
  </w:endnote>
  <w:endnote w:type="continuationSeparator" w:id="0">
    <w:p w14:paraId="2439EDEA" w14:textId="77777777" w:rsidR="008129AE" w:rsidRDefault="008129AE" w:rsidP="007D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A719" w14:textId="3FC7ED8C" w:rsidR="00EB224E" w:rsidRDefault="008129AE" w:rsidP="00EB224E">
    <w:pPr>
      <w:pStyle w:val="Footer"/>
      <w:pBdr>
        <w:top w:val="single" w:sz="4" w:space="1" w:color="0291BE"/>
      </w:pBdr>
      <w:jc w:val="right"/>
    </w:pPr>
    <w:sdt>
      <w:sdtPr>
        <w:id w:val="-2047755513"/>
        <w:docPartObj>
          <w:docPartGallery w:val="Page Numbers (Bottom of Page)"/>
          <w:docPartUnique/>
        </w:docPartObj>
      </w:sdtPr>
      <w:sdtEndPr>
        <w:rPr>
          <w:noProof/>
        </w:rPr>
      </w:sdtEndPr>
      <w:sdtContent/>
    </w:sdt>
    <w:r w:rsidR="00EB224E" w:rsidRPr="00EB224E">
      <w:t xml:space="preserve"> </w:t>
    </w:r>
    <w:sdt>
      <w:sdtPr>
        <w:id w:val="1224109092"/>
        <w:docPartObj>
          <w:docPartGallery w:val="Page Numbers (Bottom of Page)"/>
          <w:docPartUnique/>
        </w:docPartObj>
      </w:sdtPr>
      <w:sdtEndPr>
        <w:rPr>
          <w:noProof/>
        </w:rPr>
      </w:sdtEndPr>
      <w:sdtContent>
        <w:r w:rsidR="00EB224E" w:rsidRPr="00EB224E">
          <w:rPr>
            <w:rFonts w:ascii="Avenir Next LT Pro" w:hAnsi="Avenir Next LT Pro"/>
            <w:color w:val="000608"/>
            <w:sz w:val="20"/>
            <w:szCs w:val="16"/>
          </w:rPr>
          <w:fldChar w:fldCharType="begin"/>
        </w:r>
        <w:r w:rsidR="00EB224E" w:rsidRPr="00EB224E">
          <w:rPr>
            <w:rFonts w:ascii="Avenir Next LT Pro" w:hAnsi="Avenir Next LT Pro"/>
            <w:color w:val="000608"/>
            <w:sz w:val="20"/>
            <w:szCs w:val="16"/>
          </w:rPr>
          <w:instrText xml:space="preserve"> PAGE   \* MERGEFORMAT </w:instrText>
        </w:r>
        <w:r w:rsidR="00EB224E" w:rsidRPr="00EB224E">
          <w:rPr>
            <w:rFonts w:ascii="Avenir Next LT Pro" w:hAnsi="Avenir Next LT Pro"/>
            <w:color w:val="000608"/>
            <w:sz w:val="20"/>
            <w:szCs w:val="16"/>
          </w:rPr>
          <w:fldChar w:fldCharType="separate"/>
        </w:r>
        <w:r w:rsidR="00EB224E">
          <w:rPr>
            <w:rFonts w:ascii="Avenir Next LT Pro" w:hAnsi="Avenir Next LT Pro"/>
            <w:color w:val="000608"/>
            <w:sz w:val="20"/>
            <w:szCs w:val="16"/>
          </w:rPr>
          <w:t>3</w:t>
        </w:r>
        <w:r w:rsidR="00EB224E" w:rsidRPr="00EB224E">
          <w:rPr>
            <w:rFonts w:ascii="Avenir Next LT Pro" w:hAnsi="Avenir Next LT Pro"/>
            <w:noProof/>
            <w:color w:val="000608"/>
            <w:sz w:val="20"/>
            <w:szCs w:val="16"/>
          </w:rPr>
          <w:fldChar w:fldCharType="end"/>
        </w:r>
      </w:sdtContent>
    </w:sdt>
  </w:p>
  <w:p w14:paraId="2E53E510" w14:textId="159993CD" w:rsidR="006131F6" w:rsidRDefault="006131F6" w:rsidP="00EB2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CA2B9" w14:textId="77777777" w:rsidR="008129AE" w:rsidRDefault="008129AE" w:rsidP="007D7DF0">
      <w:pPr>
        <w:spacing w:after="0" w:line="240" w:lineRule="auto"/>
      </w:pPr>
      <w:r>
        <w:separator/>
      </w:r>
    </w:p>
  </w:footnote>
  <w:footnote w:type="continuationSeparator" w:id="0">
    <w:p w14:paraId="701EF293" w14:textId="77777777" w:rsidR="008129AE" w:rsidRDefault="008129AE" w:rsidP="007D7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C74"/>
    <w:multiLevelType w:val="hybridMultilevel"/>
    <w:tmpl w:val="D0FAB3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9234E0"/>
    <w:multiLevelType w:val="hybridMultilevel"/>
    <w:tmpl w:val="685A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91C0E"/>
    <w:multiLevelType w:val="multilevel"/>
    <w:tmpl w:val="E73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B53EE"/>
    <w:multiLevelType w:val="hybridMultilevel"/>
    <w:tmpl w:val="566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14F06"/>
    <w:multiLevelType w:val="multilevel"/>
    <w:tmpl w:val="DB88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62D5D"/>
    <w:multiLevelType w:val="hybridMultilevel"/>
    <w:tmpl w:val="1082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20816"/>
    <w:multiLevelType w:val="multilevel"/>
    <w:tmpl w:val="AFF8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E769A"/>
    <w:multiLevelType w:val="multilevel"/>
    <w:tmpl w:val="654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E58BE"/>
    <w:multiLevelType w:val="hybridMultilevel"/>
    <w:tmpl w:val="90602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2522CB"/>
    <w:multiLevelType w:val="hybridMultilevel"/>
    <w:tmpl w:val="E472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C39BB"/>
    <w:multiLevelType w:val="multilevel"/>
    <w:tmpl w:val="13C8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997AAB"/>
    <w:multiLevelType w:val="hybridMultilevel"/>
    <w:tmpl w:val="6EF8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A47AD"/>
    <w:multiLevelType w:val="hybridMultilevel"/>
    <w:tmpl w:val="918C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2"/>
  </w:num>
  <w:num w:numId="5">
    <w:abstractNumId w:val="6"/>
  </w:num>
  <w:num w:numId="6">
    <w:abstractNumId w:val="10"/>
  </w:num>
  <w:num w:numId="7">
    <w:abstractNumId w:val="4"/>
  </w:num>
  <w:num w:numId="8">
    <w:abstractNumId w:val="7"/>
  </w:num>
  <w:num w:numId="9">
    <w:abstractNumId w:val="3"/>
  </w:num>
  <w:num w:numId="10">
    <w:abstractNumId w:val="5"/>
  </w:num>
  <w:num w:numId="11">
    <w:abstractNumId w:val="12"/>
  </w:num>
  <w:num w:numId="12">
    <w:abstractNumId w:val="1"/>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08C"/>
    <w:rsid w:val="00015DDF"/>
    <w:rsid w:val="00025D23"/>
    <w:rsid w:val="000272FB"/>
    <w:rsid w:val="00060EBF"/>
    <w:rsid w:val="00086839"/>
    <w:rsid w:val="00091EF3"/>
    <w:rsid w:val="000A151C"/>
    <w:rsid w:val="000A5797"/>
    <w:rsid w:val="000D497F"/>
    <w:rsid w:val="000E6629"/>
    <w:rsid w:val="00107FE7"/>
    <w:rsid w:val="001674E1"/>
    <w:rsid w:val="001B54E9"/>
    <w:rsid w:val="001D1C19"/>
    <w:rsid w:val="001D1F7C"/>
    <w:rsid w:val="00212F47"/>
    <w:rsid w:val="002231FF"/>
    <w:rsid w:val="00223A47"/>
    <w:rsid w:val="00232515"/>
    <w:rsid w:val="00241DA2"/>
    <w:rsid w:val="0025008C"/>
    <w:rsid w:val="002D5457"/>
    <w:rsid w:val="00314651"/>
    <w:rsid w:val="00314D0A"/>
    <w:rsid w:val="003207B5"/>
    <w:rsid w:val="003324B2"/>
    <w:rsid w:val="00350EA4"/>
    <w:rsid w:val="003515BD"/>
    <w:rsid w:val="00353397"/>
    <w:rsid w:val="00355774"/>
    <w:rsid w:val="00396881"/>
    <w:rsid w:val="003E1C79"/>
    <w:rsid w:val="00422D22"/>
    <w:rsid w:val="004608CA"/>
    <w:rsid w:val="004A0E30"/>
    <w:rsid w:val="004B3262"/>
    <w:rsid w:val="004B70CD"/>
    <w:rsid w:val="005119C0"/>
    <w:rsid w:val="00535495"/>
    <w:rsid w:val="00581F0F"/>
    <w:rsid w:val="0058660B"/>
    <w:rsid w:val="005A0150"/>
    <w:rsid w:val="005C7F4E"/>
    <w:rsid w:val="0060290E"/>
    <w:rsid w:val="00607D37"/>
    <w:rsid w:val="00612012"/>
    <w:rsid w:val="006131F6"/>
    <w:rsid w:val="00634498"/>
    <w:rsid w:val="0068757B"/>
    <w:rsid w:val="006A26E2"/>
    <w:rsid w:val="006A60AA"/>
    <w:rsid w:val="006C5BB9"/>
    <w:rsid w:val="006F2BCC"/>
    <w:rsid w:val="00764584"/>
    <w:rsid w:val="0076598D"/>
    <w:rsid w:val="00776126"/>
    <w:rsid w:val="007959A0"/>
    <w:rsid w:val="007A205E"/>
    <w:rsid w:val="007D7DF0"/>
    <w:rsid w:val="008129AE"/>
    <w:rsid w:val="008631CB"/>
    <w:rsid w:val="00863D1A"/>
    <w:rsid w:val="00893FE1"/>
    <w:rsid w:val="008D7C58"/>
    <w:rsid w:val="00912A63"/>
    <w:rsid w:val="0091516E"/>
    <w:rsid w:val="00946558"/>
    <w:rsid w:val="00955881"/>
    <w:rsid w:val="009650F2"/>
    <w:rsid w:val="00982B61"/>
    <w:rsid w:val="009B0877"/>
    <w:rsid w:val="00A00CEB"/>
    <w:rsid w:val="00A23F00"/>
    <w:rsid w:val="00A341E9"/>
    <w:rsid w:val="00A4714D"/>
    <w:rsid w:val="00A8464E"/>
    <w:rsid w:val="00A920CF"/>
    <w:rsid w:val="00AA0E5C"/>
    <w:rsid w:val="00B40B97"/>
    <w:rsid w:val="00B742D1"/>
    <w:rsid w:val="00BD249B"/>
    <w:rsid w:val="00BD37F5"/>
    <w:rsid w:val="00BE7483"/>
    <w:rsid w:val="00C42F85"/>
    <w:rsid w:val="00C85CD0"/>
    <w:rsid w:val="00C939DE"/>
    <w:rsid w:val="00CB0770"/>
    <w:rsid w:val="00CD2DBA"/>
    <w:rsid w:val="00CD7294"/>
    <w:rsid w:val="00CE5E76"/>
    <w:rsid w:val="00D11F73"/>
    <w:rsid w:val="00D51538"/>
    <w:rsid w:val="00D54DEC"/>
    <w:rsid w:val="00D616A5"/>
    <w:rsid w:val="00D67580"/>
    <w:rsid w:val="00D95DD8"/>
    <w:rsid w:val="00DB0FF2"/>
    <w:rsid w:val="00DC69EB"/>
    <w:rsid w:val="00E21D32"/>
    <w:rsid w:val="00E47457"/>
    <w:rsid w:val="00E6251C"/>
    <w:rsid w:val="00E82693"/>
    <w:rsid w:val="00E82E4C"/>
    <w:rsid w:val="00EA65A3"/>
    <w:rsid w:val="00EB224E"/>
    <w:rsid w:val="00F3522A"/>
    <w:rsid w:val="00F43C86"/>
    <w:rsid w:val="00F757DA"/>
    <w:rsid w:val="00F9209F"/>
    <w:rsid w:val="00FF7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79DE"/>
  <w15:chartTrackingRefBased/>
  <w15:docId w15:val="{4AEC6EA7-E94D-4996-BBDE-AAC74D89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558"/>
    <w:rPr>
      <w:rFonts w:ascii="Cambria" w:hAnsi="Cambria"/>
      <w:sz w:val="22"/>
    </w:rPr>
  </w:style>
  <w:style w:type="paragraph" w:styleId="Heading1">
    <w:name w:val="heading 1"/>
    <w:basedOn w:val="Normal"/>
    <w:next w:val="Normal"/>
    <w:link w:val="Heading1Char"/>
    <w:uiPriority w:val="9"/>
    <w:qFormat/>
    <w:rsid w:val="00CD7294"/>
    <w:pPr>
      <w:keepNext/>
      <w:keepLines/>
      <w:spacing w:before="400" w:after="240" w:line="240" w:lineRule="auto"/>
      <w:outlineLvl w:val="0"/>
    </w:pPr>
    <w:rPr>
      <w:rFonts w:ascii="Avenir Next LT Pro" w:eastAsiaTheme="majorEastAsia" w:hAnsi="Avenir Next LT Pro" w:cstheme="majorBidi"/>
      <w:color w:val="54849A" w:themeColor="accent5"/>
      <w:sz w:val="32"/>
      <w:szCs w:val="28"/>
    </w:rPr>
  </w:style>
  <w:style w:type="paragraph" w:styleId="Heading2">
    <w:name w:val="heading 2"/>
    <w:basedOn w:val="Normal"/>
    <w:next w:val="Normal"/>
    <w:link w:val="Heading2Char"/>
    <w:uiPriority w:val="9"/>
    <w:unhideWhenUsed/>
    <w:qFormat/>
    <w:rsid w:val="00893FE1"/>
    <w:pPr>
      <w:keepNext/>
      <w:keepLines/>
      <w:spacing w:before="160" w:after="240" w:line="240" w:lineRule="auto"/>
      <w:outlineLvl w:val="1"/>
    </w:pPr>
    <w:rPr>
      <w:rFonts w:ascii="Avenir Next LT Pro" w:eastAsiaTheme="majorEastAsia" w:hAnsi="Avenir Next LT Pro" w:cstheme="majorBidi"/>
      <w:color w:val="3A9CA4"/>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CD7294"/>
    <w:rPr>
      <w:rFonts w:ascii="Avenir Next LT Pro" w:eastAsiaTheme="majorEastAsia" w:hAnsi="Avenir Next LT Pro" w:cstheme="majorBidi"/>
      <w:color w:val="54849A" w:themeColor="accent5"/>
      <w:sz w:val="32"/>
      <w:szCs w:val="28"/>
    </w:rPr>
  </w:style>
  <w:style w:type="character" w:customStyle="1" w:styleId="Heading2Char">
    <w:name w:val="Heading 2 Char"/>
    <w:basedOn w:val="DefaultParagraphFont"/>
    <w:link w:val="Heading2"/>
    <w:uiPriority w:val="9"/>
    <w:rsid w:val="00893FE1"/>
    <w:rPr>
      <w:rFonts w:ascii="Avenir Next LT Pro" w:eastAsiaTheme="majorEastAsia" w:hAnsi="Avenir Next LT Pro" w:cstheme="majorBidi"/>
      <w:color w:val="3A9CA4"/>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sid w:val="00EB224E"/>
    <w:rPr>
      <w:b w:val="0"/>
      <w:i/>
      <w:iCs/>
      <w:color w:val="764673" w:themeColor="accent6" w:themeShade="BF"/>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396881"/>
    <w:pPr>
      <w:pBdr>
        <w:bottom w:val="single" w:sz="4" w:space="1" w:color="auto"/>
      </w:pBdr>
    </w:pPr>
    <w:rPr>
      <w:rFonts w:ascii="Avenir Next LT Pro" w:eastAsiaTheme="majorEastAsia" w:hAnsi="Avenir Next LT Pro" w:cstheme="majorBidi"/>
      <w:color w:val="434757"/>
      <w:kern w:val="28"/>
      <w:sz w:val="56"/>
      <w:szCs w:val="56"/>
    </w:rPr>
  </w:style>
  <w:style w:type="character" w:customStyle="1" w:styleId="TitleChar">
    <w:name w:val="Title Char"/>
    <w:basedOn w:val="DefaultParagraphFont"/>
    <w:link w:val="Title"/>
    <w:uiPriority w:val="10"/>
    <w:rsid w:val="00396881"/>
    <w:rPr>
      <w:rFonts w:ascii="Avenir Next LT Pro" w:eastAsiaTheme="majorEastAsia" w:hAnsi="Avenir Next LT Pro" w:cstheme="majorBidi"/>
      <w:color w:val="434757"/>
      <w:kern w:val="28"/>
      <w:sz w:val="56"/>
      <w:szCs w:val="5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D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DF0"/>
    <w:rPr>
      <w:rFonts w:ascii="Cambria" w:hAnsi="Cambria"/>
      <w:sz w:val="22"/>
    </w:rPr>
  </w:style>
  <w:style w:type="paragraph" w:styleId="Footer">
    <w:name w:val="footer"/>
    <w:basedOn w:val="Normal"/>
    <w:link w:val="FooterChar"/>
    <w:uiPriority w:val="99"/>
    <w:unhideWhenUsed/>
    <w:rsid w:val="007D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DF0"/>
    <w:rPr>
      <w:rFonts w:ascii="Cambria" w:hAnsi="Cambria"/>
      <w:sz w:val="22"/>
    </w:rPr>
  </w:style>
  <w:style w:type="table" w:styleId="TableGrid">
    <w:name w:val="Table Grid"/>
    <w:basedOn w:val="TableNormal"/>
    <w:uiPriority w:val="39"/>
    <w:rsid w:val="00E82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659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styleId="GridTable6Colorful-Accent4">
    <w:name w:val="Grid Table 6 Colorful Accent 4"/>
    <w:basedOn w:val="TableNormal"/>
    <w:uiPriority w:val="51"/>
    <w:rsid w:val="00EB224E"/>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GridTable6Colorful-Accent5">
    <w:name w:val="Grid Table 6 Colorful Accent 5"/>
    <w:basedOn w:val="TableNormal"/>
    <w:uiPriority w:val="51"/>
    <w:rsid w:val="00EB224E"/>
    <w:pPr>
      <w:spacing w:after="0" w:line="240" w:lineRule="auto"/>
    </w:pPr>
    <w:rPr>
      <w:color w:val="0291BE"/>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paragraph" w:customStyle="1" w:styleId="Comments">
    <w:name w:val="Comments"/>
    <w:basedOn w:val="Normal"/>
    <w:link w:val="CommentsChar"/>
    <w:qFormat/>
    <w:rsid w:val="00C939DE"/>
    <w:rPr>
      <w:i/>
      <w:iCs/>
      <w:color w:val="764673" w:themeColor="accent6" w:themeShade="BF"/>
    </w:rPr>
  </w:style>
  <w:style w:type="character" w:customStyle="1" w:styleId="CommentsChar">
    <w:name w:val="Comments Char"/>
    <w:basedOn w:val="DefaultParagraphFont"/>
    <w:link w:val="Comments"/>
    <w:rsid w:val="00C939DE"/>
    <w:rPr>
      <w:rFonts w:ascii="Cambria" w:hAnsi="Cambria"/>
      <w:i/>
      <w:iCs/>
      <w:color w:val="764673" w:themeColor="accent6" w:themeShade="BF"/>
      <w:sz w:val="22"/>
    </w:rPr>
  </w:style>
  <w:style w:type="paragraph" w:styleId="BalloonText">
    <w:name w:val="Balloon Text"/>
    <w:basedOn w:val="Normal"/>
    <w:link w:val="BalloonTextChar"/>
    <w:uiPriority w:val="99"/>
    <w:semiHidden/>
    <w:unhideWhenUsed/>
    <w:rsid w:val="00965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0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78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V47zFgWpFF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n\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503</TotalTime>
  <Pages>7</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Wash Me App Project Proposal</vt:lpstr>
    </vt:vector>
  </TitlesOfParts>
  <Company>Introduction to Interaction Design</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Me App Project Proposal</dc:title>
  <dc:subject>Part Three: Design</dc:subject>
  <dc:creator>Names</dc:creator>
  <cp:keywords/>
  <dc:description/>
  <cp:lastModifiedBy>dongseok cho</cp:lastModifiedBy>
  <cp:revision>38</cp:revision>
  <dcterms:created xsi:type="dcterms:W3CDTF">2020-10-30T16:35:00Z</dcterms:created>
  <dcterms:modified xsi:type="dcterms:W3CDTF">2020-11-26T23:34:00Z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